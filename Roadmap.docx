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07ED" w14:textId="77777777" w:rsidR="00256F9F" w:rsidRDefault="00256F9F" w:rsidP="00B96A89">
      <w:pPr>
        <w:pStyle w:val="ae"/>
        <w:jc w:val="center"/>
        <w:rPr>
          <w:b/>
          <w:bCs/>
          <w:sz w:val="36"/>
          <w:szCs w:val="32"/>
        </w:rPr>
      </w:pPr>
    </w:p>
    <w:p w14:paraId="59A14ACC" w14:textId="77777777" w:rsidR="00256F9F" w:rsidRDefault="00256F9F" w:rsidP="00B96A89">
      <w:pPr>
        <w:pStyle w:val="ae"/>
        <w:jc w:val="center"/>
        <w:rPr>
          <w:b/>
          <w:bCs/>
          <w:sz w:val="36"/>
          <w:szCs w:val="32"/>
        </w:rPr>
      </w:pPr>
    </w:p>
    <w:p w14:paraId="15C4ED74" w14:textId="77777777" w:rsidR="00256F9F" w:rsidRDefault="00256F9F" w:rsidP="00B96A89">
      <w:pPr>
        <w:pStyle w:val="ae"/>
        <w:jc w:val="center"/>
        <w:rPr>
          <w:b/>
          <w:bCs/>
          <w:sz w:val="36"/>
          <w:szCs w:val="32"/>
        </w:rPr>
      </w:pPr>
    </w:p>
    <w:p w14:paraId="3862C51C" w14:textId="77777777" w:rsidR="00256F9F" w:rsidRDefault="00256F9F" w:rsidP="00B96A89">
      <w:pPr>
        <w:pStyle w:val="ae"/>
        <w:jc w:val="center"/>
        <w:rPr>
          <w:b/>
          <w:bCs/>
          <w:sz w:val="36"/>
          <w:szCs w:val="32"/>
        </w:rPr>
      </w:pPr>
    </w:p>
    <w:p w14:paraId="2A2EF5E8" w14:textId="3ED62553" w:rsidR="00B96A89" w:rsidRPr="00256F9F" w:rsidRDefault="00B96A89" w:rsidP="00B96A89">
      <w:pPr>
        <w:pStyle w:val="ae"/>
        <w:jc w:val="center"/>
        <w:rPr>
          <w:b/>
          <w:bCs/>
          <w:sz w:val="36"/>
          <w:szCs w:val="32"/>
        </w:rPr>
      </w:pPr>
      <w:r w:rsidRPr="00256F9F">
        <w:rPr>
          <w:b/>
          <w:bCs/>
          <w:sz w:val="36"/>
          <w:szCs w:val="32"/>
        </w:rPr>
        <w:t>Дорожная карта по разработке проекта</w:t>
      </w:r>
    </w:p>
    <w:p w14:paraId="200ABB8C" w14:textId="77777777" w:rsidR="00256F9F" w:rsidRPr="007B76C2" w:rsidRDefault="00B96A89" w:rsidP="00B96A89">
      <w:pPr>
        <w:pStyle w:val="ae"/>
        <w:jc w:val="center"/>
        <w:rPr>
          <w:sz w:val="36"/>
          <w:szCs w:val="32"/>
        </w:rPr>
      </w:pPr>
      <w:r w:rsidRPr="00256F9F">
        <w:rPr>
          <w:sz w:val="36"/>
          <w:szCs w:val="32"/>
          <w:lang w:val="en-US"/>
        </w:rPr>
        <w:t>FEMIDA</w:t>
      </w:r>
    </w:p>
    <w:p w14:paraId="0FBCBCE2" w14:textId="3CF1A822" w:rsidR="00256F9F" w:rsidRPr="007B76C2" w:rsidRDefault="00256F9F" w:rsidP="00B96A89">
      <w:pPr>
        <w:pStyle w:val="ae"/>
        <w:jc w:val="center"/>
        <w:rPr>
          <w:sz w:val="36"/>
          <w:szCs w:val="32"/>
        </w:rPr>
      </w:pPr>
    </w:p>
    <w:p w14:paraId="1DCBE583" w14:textId="32309F2B" w:rsidR="00256F9F" w:rsidRPr="007B76C2" w:rsidRDefault="00256F9F" w:rsidP="00B96A89">
      <w:pPr>
        <w:pStyle w:val="ae"/>
        <w:jc w:val="center"/>
        <w:rPr>
          <w:sz w:val="36"/>
          <w:szCs w:val="32"/>
        </w:rPr>
      </w:pPr>
    </w:p>
    <w:p w14:paraId="0E570087" w14:textId="3ABBEE98" w:rsidR="00256F9F" w:rsidRPr="007B76C2" w:rsidRDefault="00256F9F" w:rsidP="00B96A89">
      <w:pPr>
        <w:pStyle w:val="ae"/>
        <w:jc w:val="center"/>
        <w:rPr>
          <w:sz w:val="36"/>
          <w:szCs w:val="32"/>
        </w:rPr>
      </w:pPr>
    </w:p>
    <w:p w14:paraId="56BD15DC" w14:textId="2EFC6E31" w:rsidR="00256F9F" w:rsidRPr="007B76C2" w:rsidRDefault="00256F9F" w:rsidP="00B96A89">
      <w:pPr>
        <w:pStyle w:val="ae"/>
        <w:jc w:val="center"/>
        <w:rPr>
          <w:sz w:val="36"/>
          <w:szCs w:val="32"/>
        </w:rPr>
      </w:pPr>
    </w:p>
    <w:p w14:paraId="251C1C67" w14:textId="427A63A6" w:rsidR="00256F9F" w:rsidRPr="007B76C2" w:rsidRDefault="00256F9F" w:rsidP="00B96A89">
      <w:pPr>
        <w:pStyle w:val="ae"/>
        <w:jc w:val="center"/>
        <w:rPr>
          <w:sz w:val="36"/>
          <w:szCs w:val="32"/>
        </w:rPr>
      </w:pPr>
    </w:p>
    <w:p w14:paraId="6C4DB50A" w14:textId="7BE45FFA" w:rsidR="00256F9F" w:rsidRPr="007B76C2" w:rsidRDefault="00256F9F" w:rsidP="00B96A89">
      <w:pPr>
        <w:pStyle w:val="ae"/>
        <w:jc w:val="center"/>
        <w:rPr>
          <w:sz w:val="36"/>
          <w:szCs w:val="32"/>
        </w:rPr>
      </w:pPr>
    </w:p>
    <w:p w14:paraId="034301D2" w14:textId="3CA97C7A" w:rsidR="002A6D6F" w:rsidRPr="007B76C2" w:rsidRDefault="002A6D6F" w:rsidP="00B96A89">
      <w:pPr>
        <w:pStyle w:val="ae"/>
        <w:jc w:val="center"/>
        <w:rPr>
          <w:sz w:val="36"/>
          <w:szCs w:val="32"/>
        </w:rPr>
      </w:pPr>
    </w:p>
    <w:p w14:paraId="4D192E16" w14:textId="5A09E3B3" w:rsidR="002A6D6F" w:rsidRPr="007B76C2" w:rsidRDefault="002A6D6F" w:rsidP="00B96A89">
      <w:pPr>
        <w:pStyle w:val="ae"/>
        <w:jc w:val="center"/>
        <w:rPr>
          <w:sz w:val="36"/>
          <w:szCs w:val="32"/>
        </w:rPr>
      </w:pPr>
    </w:p>
    <w:p w14:paraId="52F8D40D" w14:textId="08F50A77" w:rsidR="002A6D6F" w:rsidRPr="007B76C2" w:rsidRDefault="002A6D6F" w:rsidP="00B96A89">
      <w:pPr>
        <w:pStyle w:val="ae"/>
        <w:jc w:val="center"/>
        <w:rPr>
          <w:sz w:val="36"/>
          <w:szCs w:val="32"/>
        </w:rPr>
      </w:pPr>
    </w:p>
    <w:p w14:paraId="3B9F34E6" w14:textId="77777777" w:rsidR="00871112" w:rsidRPr="007B76C2" w:rsidRDefault="00871112" w:rsidP="00B96A89">
      <w:pPr>
        <w:pStyle w:val="ae"/>
        <w:jc w:val="center"/>
        <w:rPr>
          <w:sz w:val="36"/>
          <w:szCs w:val="32"/>
        </w:rPr>
      </w:pPr>
    </w:p>
    <w:p w14:paraId="27A45660" w14:textId="66926043" w:rsidR="002A6D6F" w:rsidRPr="007B76C2" w:rsidRDefault="002A6D6F" w:rsidP="00B96A89">
      <w:pPr>
        <w:pStyle w:val="ae"/>
        <w:jc w:val="center"/>
        <w:rPr>
          <w:sz w:val="36"/>
          <w:szCs w:val="32"/>
        </w:rPr>
      </w:pPr>
    </w:p>
    <w:p w14:paraId="65EAC8A1" w14:textId="7D2533E3" w:rsidR="00917E74" w:rsidRPr="00917E74" w:rsidRDefault="00917E74" w:rsidP="00917E74">
      <w:pPr>
        <w:pStyle w:val="a6"/>
        <w:ind w:left="6379" w:right="140"/>
        <w:jc w:val="right"/>
      </w:pPr>
      <w:r w:rsidRPr="00917E74">
        <w:t>Руководитель:</w:t>
      </w:r>
      <w:r>
        <w:t xml:space="preserve"> </w:t>
      </w:r>
      <w:r w:rsidRPr="00917E74">
        <w:t>Гонтаренко А.А.</w:t>
      </w:r>
    </w:p>
    <w:p w14:paraId="7039DED6" w14:textId="14D391DC" w:rsidR="008F7602" w:rsidRPr="00256F9F" w:rsidRDefault="00917E74" w:rsidP="00917E74">
      <w:pPr>
        <w:pStyle w:val="a6"/>
        <w:ind w:left="6379" w:right="140"/>
        <w:jc w:val="right"/>
      </w:pPr>
      <w:r w:rsidRPr="00917E74">
        <w:t>Разработчик:</w:t>
      </w:r>
      <w:r>
        <w:t xml:space="preserve"> </w:t>
      </w:r>
      <w:r w:rsidRPr="00917E74">
        <w:t>Гонтаренко И.А.</w:t>
      </w:r>
      <w:r w:rsidR="008F7602" w:rsidRPr="00256F9F">
        <w:br w:type="page"/>
      </w:r>
    </w:p>
    <w:p w14:paraId="20959E38" w14:textId="290968D1" w:rsidR="004A11E8" w:rsidRPr="004A11E8" w:rsidRDefault="004A11E8" w:rsidP="004A11E8">
      <w:pPr>
        <w:pStyle w:val="af6"/>
      </w:pPr>
      <w:r w:rsidRPr="004A11E8">
        <w:lastRenderedPageBreak/>
        <w:t>Оглавление</w:t>
      </w:r>
    </w:p>
    <w:p w14:paraId="25DA1AB0" w14:textId="1CEE999E" w:rsidR="00D05C4E" w:rsidRDefault="00547520">
      <w:pPr>
        <w:pStyle w:val="15"/>
        <w:tabs>
          <w:tab w:val="right" w:leader="dot" w:pos="10762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r>
        <w:fldChar w:fldCharType="begin"/>
      </w:r>
      <w:r>
        <w:instrText xml:space="preserve"> TOC \h \z \t "_2_Заголовок;2;_1_Подзаголовок;3;_1_Заголовок;1" </w:instrText>
      </w:r>
      <w:r>
        <w:fldChar w:fldCharType="separate"/>
      </w:r>
      <w:hyperlink w:anchor="_Toc140587300" w:history="1">
        <w:r w:rsidR="00D05C4E" w:rsidRPr="000A7059">
          <w:rPr>
            <w:rStyle w:val="af5"/>
            <w:noProof/>
          </w:rPr>
          <w:t>Перечень модулей, необходимых для MVP</w:t>
        </w:r>
        <w:r w:rsidR="00D05C4E">
          <w:rPr>
            <w:noProof/>
            <w:webHidden/>
          </w:rPr>
          <w:tab/>
        </w:r>
        <w:r w:rsidR="00D05C4E">
          <w:rPr>
            <w:noProof/>
            <w:webHidden/>
          </w:rPr>
          <w:fldChar w:fldCharType="begin"/>
        </w:r>
        <w:r w:rsidR="00D05C4E">
          <w:rPr>
            <w:noProof/>
            <w:webHidden/>
          </w:rPr>
          <w:instrText xml:space="preserve"> PAGEREF _Toc140587300 \h </w:instrText>
        </w:r>
        <w:r w:rsidR="00D05C4E">
          <w:rPr>
            <w:noProof/>
            <w:webHidden/>
          </w:rPr>
        </w:r>
        <w:r w:rsidR="00D05C4E">
          <w:rPr>
            <w:noProof/>
            <w:webHidden/>
          </w:rPr>
          <w:fldChar w:fldCharType="separate"/>
        </w:r>
        <w:r w:rsidR="00D05C4E">
          <w:rPr>
            <w:noProof/>
            <w:webHidden/>
          </w:rPr>
          <w:t>3</w:t>
        </w:r>
        <w:r w:rsidR="00D05C4E">
          <w:rPr>
            <w:noProof/>
            <w:webHidden/>
          </w:rPr>
          <w:fldChar w:fldCharType="end"/>
        </w:r>
      </w:hyperlink>
    </w:p>
    <w:p w14:paraId="3B3E9C58" w14:textId="1E956B63" w:rsidR="00D05C4E" w:rsidRDefault="00D05C4E">
      <w:pPr>
        <w:pStyle w:val="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0587301" w:history="1">
        <w:r w:rsidRPr="000A7059">
          <w:rPr>
            <w:rStyle w:val="af5"/>
            <w:noProof/>
          </w:rPr>
          <w:t>Работа с запросами пользователя и ответами на них (Клиент API)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_Toc140587301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009D9B" w14:textId="2278DA55" w:rsidR="00D05C4E" w:rsidRDefault="00D05C4E">
      <w:pPr>
        <w:pStyle w:val="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0587302" w:history="1">
        <w:r w:rsidRPr="000A7059">
          <w:rPr>
            <w:rStyle w:val="af5"/>
            <w:noProof/>
          </w:rPr>
          <w:t>Управление рейтингом в базе данных (API)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_Toc140587302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AB21A4" w14:textId="1479DA33" w:rsidR="00D05C4E" w:rsidRDefault="00D05C4E">
      <w:pPr>
        <w:pStyle w:val="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0587303" w:history="1">
        <w:r w:rsidRPr="000A7059">
          <w:rPr>
            <w:rStyle w:val="af5"/>
            <w:noProof/>
          </w:rPr>
          <w:t>Работа с Excel и 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_Toc140587303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3684CB" w14:textId="094D9DD6" w:rsidR="00D05C4E" w:rsidRDefault="00D05C4E">
      <w:pPr>
        <w:pStyle w:val="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0587304" w:history="1">
        <w:r w:rsidRPr="000A7059">
          <w:rPr>
            <w:rStyle w:val="af5"/>
            <w:noProof/>
          </w:rPr>
          <w:t>Организация новых соревнований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_Toc140587304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912F18" w14:textId="074D0FAE" w:rsidR="00D05C4E" w:rsidRDefault="00D05C4E">
      <w:pPr>
        <w:pStyle w:val="15"/>
        <w:tabs>
          <w:tab w:val="right" w:leader="dot" w:pos="10762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40587305" w:history="1">
        <w:r w:rsidRPr="000A7059">
          <w:rPr>
            <w:rStyle w:val="af5"/>
            <w:noProof/>
          </w:rPr>
          <w:t>Способы реализации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_Toc140587305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C89345" w14:textId="48DAE986" w:rsidR="00D05C4E" w:rsidRDefault="00D05C4E">
      <w:pPr>
        <w:pStyle w:val="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0587306" w:history="1">
        <w:r w:rsidRPr="000A7059">
          <w:rPr>
            <w:rStyle w:val="af5"/>
            <w:noProof/>
          </w:rPr>
          <w:t>Работа с запросами пользователя и ответами на них (Клиент API)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_Toc140587306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C698F5" w14:textId="755C09DC" w:rsidR="00D05C4E" w:rsidRDefault="00D05C4E">
      <w:pPr>
        <w:pStyle w:val="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0587307" w:history="1">
        <w:r w:rsidRPr="000A7059">
          <w:rPr>
            <w:rStyle w:val="af5"/>
            <w:noProof/>
          </w:rPr>
          <w:t>Управление рейтингом в базе данных (API)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_Toc140587307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E6AF24" w14:textId="07DB224A" w:rsidR="00D05C4E" w:rsidRDefault="00D05C4E">
      <w:pPr>
        <w:pStyle w:val="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0587308" w:history="1">
        <w:r w:rsidRPr="000A7059">
          <w:rPr>
            <w:rStyle w:val="af5"/>
            <w:noProof/>
          </w:rPr>
          <w:t>Работа с Excel и 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_Toc140587308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D9E481" w14:textId="7E591DE2" w:rsidR="00D05C4E" w:rsidRDefault="00D05C4E">
      <w:pPr>
        <w:pStyle w:val="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0587309" w:history="1">
        <w:r w:rsidRPr="000A7059">
          <w:rPr>
            <w:rStyle w:val="af5"/>
            <w:noProof/>
          </w:rPr>
          <w:t>Организация новых соревнований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_Toc140587309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1FD60C" w14:textId="3AA888C2" w:rsidR="00D05C4E" w:rsidRDefault="00D05C4E">
      <w:pPr>
        <w:pStyle w:val="15"/>
        <w:tabs>
          <w:tab w:val="right" w:leader="dot" w:pos="10762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40587310" w:history="1">
        <w:r w:rsidRPr="000A7059">
          <w:rPr>
            <w:rStyle w:val="af5"/>
            <w:noProof/>
          </w:rPr>
          <w:t>Описание основных структур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_Toc140587310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635225" w14:textId="0717864E" w:rsidR="00D05C4E" w:rsidRDefault="00D05C4E">
      <w:pPr>
        <w:pStyle w:val="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0587311" w:history="1">
        <w:r w:rsidRPr="000A7059">
          <w:rPr>
            <w:rStyle w:val="af5"/>
            <w:noProof/>
          </w:rPr>
          <w:t>Dialogue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_Toc140587311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53095F" w14:textId="443EC7B7" w:rsidR="00D05C4E" w:rsidRDefault="00D05C4E">
      <w:pPr>
        <w:pStyle w:val="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0587312" w:history="1">
        <w:r w:rsidRPr="000A7059">
          <w:rPr>
            <w:rStyle w:val="af5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_Toc140587312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9B3045" w14:textId="50EA532B" w:rsidR="00D05C4E" w:rsidRDefault="00D05C4E">
      <w:pPr>
        <w:pStyle w:val="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0587313" w:history="1">
        <w:r w:rsidRPr="000A7059">
          <w:rPr>
            <w:rStyle w:val="af5"/>
            <w:noProof/>
          </w:rPr>
          <w:t>Sender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_Toc140587313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9787BA" w14:textId="1716894C" w:rsidR="00D05C4E" w:rsidRDefault="00D05C4E">
      <w:pPr>
        <w:pStyle w:val="15"/>
        <w:tabs>
          <w:tab w:val="right" w:leader="dot" w:pos="10762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40587314" w:history="1">
        <w:r w:rsidRPr="000A7059">
          <w:rPr>
            <w:rStyle w:val="af5"/>
            <w:noProof/>
          </w:rPr>
          <w:t>Распределение времени на выполнение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_Toc140587314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2C3B40" w14:textId="393EE168" w:rsidR="00E95C22" w:rsidRPr="00E95C22" w:rsidRDefault="00547520">
      <w:pPr>
        <w:spacing w:line="259" w:lineRule="auto"/>
        <w:rPr>
          <w:rFonts w:cs="Times New Roman"/>
          <w:b/>
          <w:bCs/>
          <w:sz w:val="32"/>
          <w:szCs w:val="32"/>
        </w:rPr>
      </w:pPr>
      <w:r>
        <w:fldChar w:fldCharType="end"/>
      </w:r>
      <w:r w:rsidR="00E95C22">
        <w:br w:type="page"/>
      </w:r>
    </w:p>
    <w:p w14:paraId="597AC50F" w14:textId="40EDA82F" w:rsidR="000B10CB" w:rsidRPr="00E95C22" w:rsidRDefault="000B10CB" w:rsidP="00E95C22">
      <w:pPr>
        <w:pStyle w:val="13"/>
      </w:pPr>
      <w:bookmarkStart w:id="0" w:name="_Toc140587300"/>
      <w:r w:rsidRPr="00E95C22">
        <w:lastRenderedPageBreak/>
        <w:t xml:space="preserve">Перечень модулей, необходимых для </w:t>
      </w:r>
      <w:r>
        <w:t>MVP</w:t>
      </w:r>
      <w:bookmarkEnd w:id="0"/>
    </w:p>
    <w:p w14:paraId="2109F603" w14:textId="13361279" w:rsidR="00D66833" w:rsidRPr="00377B5B" w:rsidRDefault="00377B5B" w:rsidP="00843917">
      <w:pPr>
        <w:pStyle w:val="21"/>
        <w:rPr>
          <w:lang w:val="ru-RU"/>
        </w:rPr>
      </w:pPr>
      <w:bookmarkStart w:id="1" w:name="_Toc140587301"/>
      <w:r>
        <w:rPr>
          <w:lang w:val="ru-RU"/>
        </w:rPr>
        <w:t>Р</w:t>
      </w:r>
      <w:r w:rsidR="00856ECF" w:rsidRPr="00377B5B">
        <w:rPr>
          <w:lang w:val="ru-RU"/>
        </w:rPr>
        <w:t>абота с запросами пользователя и ответами на них</w:t>
      </w:r>
      <w:r w:rsidR="004B467D" w:rsidRPr="00377B5B">
        <w:rPr>
          <w:lang w:val="ru-RU"/>
        </w:rPr>
        <w:t xml:space="preserve"> (Клиент </w:t>
      </w:r>
      <w:r w:rsidR="004B467D">
        <w:t>API</w:t>
      </w:r>
      <w:r w:rsidR="004B467D" w:rsidRPr="00377B5B">
        <w:rPr>
          <w:lang w:val="ru-RU"/>
        </w:rPr>
        <w:t>)</w:t>
      </w:r>
      <w:bookmarkEnd w:id="1"/>
      <w:r w:rsidR="004B467D" w:rsidRPr="00377B5B">
        <w:rPr>
          <w:lang w:val="ru-RU"/>
        </w:rPr>
        <w:t xml:space="preserve"> </w:t>
      </w:r>
    </w:p>
    <w:p w14:paraId="2ADFB442" w14:textId="48FF21B4" w:rsidR="00DB68A6" w:rsidRDefault="00722E62" w:rsidP="00900508">
      <w:pPr>
        <w:pStyle w:val="23"/>
      </w:pPr>
      <w:r>
        <w:t>Задачи</w:t>
      </w:r>
      <w:r w:rsidRPr="009A5FE6">
        <w:t xml:space="preserve"> </w:t>
      </w:r>
      <w:r w:rsidR="002F5793">
        <w:t>модуля</w:t>
      </w:r>
      <w:r w:rsidR="00D66833" w:rsidRPr="00421DCD">
        <w:t>:</w:t>
      </w:r>
    </w:p>
    <w:p w14:paraId="4A5A677D" w14:textId="2B2351F9" w:rsidR="00D66833" w:rsidRDefault="00BE3AA0" w:rsidP="00506D43">
      <w:pPr>
        <w:pStyle w:val="a0"/>
      </w:pPr>
      <w:r w:rsidRPr="00D404D4">
        <w:t>Принимать</w:t>
      </w:r>
      <w:r w:rsidR="00D66833" w:rsidRPr="00D404D4">
        <w:t xml:space="preserve"> и обрабатывать все приходящие запросы</w:t>
      </w:r>
    </w:p>
    <w:p w14:paraId="050C88EA" w14:textId="4A12E33A" w:rsidR="00F64C96" w:rsidRDefault="00F64C96" w:rsidP="00506D43">
      <w:pPr>
        <w:pStyle w:val="a0"/>
      </w:pPr>
      <w:r w:rsidRPr="00DB68A6">
        <w:t xml:space="preserve">Разграничить </w:t>
      </w:r>
      <w:r w:rsidRPr="00357090">
        <w:t>запросы</w:t>
      </w:r>
      <w:r w:rsidRPr="00DB68A6">
        <w:t xml:space="preserve"> от разных пользователей</w:t>
      </w:r>
    </w:p>
    <w:p w14:paraId="73BA8233" w14:textId="77777777" w:rsidR="00250E96" w:rsidRDefault="00250E96" w:rsidP="00506D43">
      <w:pPr>
        <w:pStyle w:val="a0"/>
      </w:pPr>
      <w:r>
        <w:t>Интуитивно разграничить функционал бота по отдельным командам</w:t>
      </w:r>
    </w:p>
    <w:p w14:paraId="51A3FCE3" w14:textId="7ED743DC" w:rsidR="00250E96" w:rsidRDefault="00250E96" w:rsidP="00506D43">
      <w:pPr>
        <w:pStyle w:val="a0"/>
      </w:pPr>
      <w:r>
        <w:t xml:space="preserve">Разделить возможности выполнения одних команд во время выполнения других </w:t>
      </w:r>
    </w:p>
    <w:p w14:paraId="7285C696" w14:textId="3FB3FE7C" w:rsidR="000568B9" w:rsidRPr="00D404D4" w:rsidRDefault="000568B9" w:rsidP="00506D43">
      <w:pPr>
        <w:pStyle w:val="a0"/>
      </w:pPr>
      <w:r>
        <w:t>Дать возможность к удобной расширяемости и масштабируемости функционала</w:t>
      </w:r>
    </w:p>
    <w:p w14:paraId="6009F6A6" w14:textId="08BC1C7F" w:rsidR="005B450D" w:rsidRPr="009A5FE6" w:rsidRDefault="00722E62" w:rsidP="00900508">
      <w:pPr>
        <w:pStyle w:val="23"/>
      </w:pPr>
      <w:r>
        <w:t xml:space="preserve">Цель </w:t>
      </w:r>
      <w:r w:rsidR="005B450D" w:rsidRPr="009A5FE6">
        <w:t xml:space="preserve">модуля: </w:t>
      </w:r>
    </w:p>
    <w:p w14:paraId="20C64F61" w14:textId="0AAC6162" w:rsidR="00D66833" w:rsidRPr="00D404D4" w:rsidRDefault="00250E96" w:rsidP="00506D43">
      <w:pPr>
        <w:pStyle w:val="a0"/>
      </w:pPr>
      <w:r>
        <w:t>Обеспеить стабильную и интуитивно понятную работу пользователя с ботом</w:t>
      </w:r>
    </w:p>
    <w:p w14:paraId="602BB8F1" w14:textId="21564534" w:rsidR="00EA01E3" w:rsidRPr="00E95C22" w:rsidRDefault="00377B5B" w:rsidP="00843917">
      <w:pPr>
        <w:pStyle w:val="21"/>
        <w:rPr>
          <w:lang w:val="ru-RU"/>
        </w:rPr>
      </w:pPr>
      <w:bookmarkStart w:id="2" w:name="_Toc140587302"/>
      <w:r>
        <w:rPr>
          <w:lang w:val="ru-RU"/>
        </w:rPr>
        <w:t>У</w:t>
      </w:r>
      <w:r w:rsidR="00EA01E3" w:rsidRPr="00E95C22">
        <w:rPr>
          <w:lang w:val="ru-RU"/>
        </w:rPr>
        <w:t>правл</w:t>
      </w:r>
      <w:r>
        <w:rPr>
          <w:lang w:val="ru-RU"/>
        </w:rPr>
        <w:t>ение</w:t>
      </w:r>
      <w:r w:rsidR="00EA01E3" w:rsidRPr="00E95C22">
        <w:rPr>
          <w:lang w:val="ru-RU"/>
        </w:rPr>
        <w:t xml:space="preserve"> рейтингом в базе данных</w:t>
      </w:r>
      <w:r w:rsidR="00001E71" w:rsidRPr="00E95C22">
        <w:rPr>
          <w:lang w:val="ru-RU"/>
        </w:rPr>
        <w:t xml:space="preserve"> (</w:t>
      </w:r>
      <w:r w:rsidR="00001E71">
        <w:t>API</w:t>
      </w:r>
      <w:r w:rsidR="00001E71" w:rsidRPr="00E95C22">
        <w:rPr>
          <w:lang w:val="ru-RU"/>
        </w:rPr>
        <w:t>)</w:t>
      </w:r>
      <w:bookmarkEnd w:id="2"/>
    </w:p>
    <w:p w14:paraId="5FD12BDE" w14:textId="6E60FEF7" w:rsidR="00EA01E3" w:rsidRPr="009A5FE6" w:rsidRDefault="00722E62" w:rsidP="002F5793">
      <w:pPr>
        <w:pStyle w:val="23"/>
      </w:pPr>
      <w:r>
        <w:t>Задачи</w:t>
      </w:r>
      <w:r w:rsidRPr="009A5FE6">
        <w:t xml:space="preserve"> </w:t>
      </w:r>
      <w:r w:rsidR="002F5793">
        <w:t>модуля</w:t>
      </w:r>
      <w:r w:rsidR="002F5793" w:rsidRPr="00421DCD">
        <w:t>:</w:t>
      </w:r>
    </w:p>
    <w:p w14:paraId="266BC853" w14:textId="58D9DD2F" w:rsidR="00EA01E3" w:rsidRPr="00D404D4" w:rsidRDefault="002A77CB" w:rsidP="00506D43">
      <w:pPr>
        <w:pStyle w:val="a0"/>
      </w:pPr>
      <w:r w:rsidRPr="00D404D4">
        <w:t>Собирать данны для</w:t>
      </w:r>
      <w:r w:rsidR="005F1177" w:rsidRPr="00D404D4">
        <w:t xml:space="preserve"> формирования и дальнейшего</w:t>
      </w:r>
      <w:r w:rsidRPr="00D404D4">
        <w:t xml:space="preserve"> запроса к БД</w:t>
      </w:r>
      <w:r w:rsidR="00D24687" w:rsidRPr="00D404D4">
        <w:t xml:space="preserve"> через экземпляр таблиицы</w:t>
      </w:r>
    </w:p>
    <w:p w14:paraId="7072BAE5" w14:textId="4247F948" w:rsidR="002A77CB" w:rsidRPr="0026376E" w:rsidRDefault="002A77CB" w:rsidP="00506D43">
      <w:pPr>
        <w:pStyle w:val="a0"/>
      </w:pPr>
      <w:r w:rsidRPr="0026376E">
        <w:t>Обрабатывать данные внутри таблицы</w:t>
      </w:r>
    </w:p>
    <w:p w14:paraId="196999E1" w14:textId="149055F7" w:rsidR="00F06923" w:rsidRPr="00D404D4" w:rsidRDefault="00F06923" w:rsidP="00506D43">
      <w:pPr>
        <w:pStyle w:val="a0"/>
      </w:pPr>
      <w:r w:rsidRPr="00D404D4">
        <w:t>Преобразовывать классы в строки таблицы и наоборот</w:t>
      </w:r>
    </w:p>
    <w:p w14:paraId="003E967D" w14:textId="3A51C552" w:rsidR="00F06923" w:rsidRPr="0026376E" w:rsidRDefault="00F06923" w:rsidP="00506D43">
      <w:pPr>
        <w:pStyle w:val="a0"/>
      </w:pPr>
      <w:r w:rsidRPr="0026376E">
        <w:t>Упрощенное создание и администрирование БД</w:t>
      </w:r>
    </w:p>
    <w:p w14:paraId="6320AB25" w14:textId="2B457882" w:rsidR="00F06923" w:rsidRPr="0026376E" w:rsidRDefault="00F06923" w:rsidP="00506D43">
      <w:pPr>
        <w:pStyle w:val="a0"/>
      </w:pPr>
      <w:r w:rsidRPr="0026376E">
        <w:t>Конструктор для запросов к БД</w:t>
      </w:r>
    </w:p>
    <w:p w14:paraId="232CEF2A" w14:textId="0512567C" w:rsidR="00C11DE6" w:rsidRPr="00D404D4" w:rsidRDefault="00C11DE6" w:rsidP="00506D43">
      <w:pPr>
        <w:pStyle w:val="a0"/>
      </w:pPr>
      <w:r w:rsidRPr="00D404D4">
        <w:t xml:space="preserve">Создавать </w:t>
      </w:r>
      <w:r w:rsidR="006813AB" w:rsidRPr="00D404D4">
        <w:t xml:space="preserve">и восстанавливать </w:t>
      </w:r>
      <w:r w:rsidRPr="00D404D4">
        <w:t>резервные копии БД</w:t>
      </w:r>
    </w:p>
    <w:p w14:paraId="7DD8C2A1" w14:textId="2A1AEADC" w:rsidR="00EA01E3" w:rsidRPr="009A5FE6" w:rsidRDefault="00722E62" w:rsidP="00900508">
      <w:pPr>
        <w:pStyle w:val="23"/>
      </w:pPr>
      <w:r>
        <w:t xml:space="preserve">Цель </w:t>
      </w:r>
      <w:r w:rsidR="005B450D" w:rsidRPr="009A5FE6">
        <w:t>модуля</w:t>
      </w:r>
      <w:r w:rsidR="003266A9" w:rsidRPr="009A5FE6">
        <w:t xml:space="preserve">: </w:t>
      </w:r>
    </w:p>
    <w:p w14:paraId="226C9781" w14:textId="4E90E340" w:rsidR="003266A9" w:rsidRPr="00D404D4" w:rsidRDefault="00C1789F" w:rsidP="00506D43">
      <w:pPr>
        <w:pStyle w:val="a0"/>
      </w:pPr>
      <w:r w:rsidRPr="00D404D4">
        <w:t>Обеспечить связь базы данных с остальной программой</w:t>
      </w:r>
      <w:r w:rsidR="00D91519" w:rsidRPr="00D404D4">
        <w:t xml:space="preserve"> по средствам обработки </w:t>
      </w:r>
      <w:r w:rsidR="00D91519">
        <w:t>Post</w:t>
      </w:r>
      <w:r w:rsidR="00D91519" w:rsidRPr="00D404D4">
        <w:t xml:space="preserve"> / </w:t>
      </w:r>
      <w:r w:rsidR="00D91519">
        <w:t>Get</w:t>
      </w:r>
      <w:r w:rsidR="00D91519" w:rsidRPr="00D404D4">
        <w:t xml:space="preserve"> запросов</w:t>
      </w:r>
    </w:p>
    <w:p w14:paraId="141FA97D" w14:textId="0106C872" w:rsidR="001022A8" w:rsidRPr="00E95C22" w:rsidRDefault="00377B5B" w:rsidP="00843917">
      <w:pPr>
        <w:pStyle w:val="21"/>
        <w:rPr>
          <w:lang w:val="ru-RU"/>
        </w:rPr>
      </w:pPr>
      <w:bookmarkStart w:id="3" w:name="_Toc140587303"/>
      <w:r>
        <w:rPr>
          <w:lang w:val="ru-RU"/>
        </w:rPr>
        <w:t>Р</w:t>
      </w:r>
      <w:r w:rsidR="001022A8" w:rsidRPr="00E95C22">
        <w:rPr>
          <w:lang w:val="ru-RU"/>
        </w:rPr>
        <w:t>абот</w:t>
      </w:r>
      <w:r>
        <w:rPr>
          <w:lang w:val="ru-RU"/>
        </w:rPr>
        <w:t xml:space="preserve">а </w:t>
      </w:r>
      <w:r w:rsidR="001022A8" w:rsidRPr="00E95C22">
        <w:rPr>
          <w:lang w:val="ru-RU"/>
        </w:rPr>
        <w:t xml:space="preserve">с </w:t>
      </w:r>
      <w:r w:rsidR="001022A8">
        <w:t>Excel</w:t>
      </w:r>
      <w:r w:rsidR="001022A8" w:rsidRPr="00E95C22">
        <w:rPr>
          <w:lang w:val="ru-RU"/>
        </w:rPr>
        <w:t xml:space="preserve"> и </w:t>
      </w:r>
      <w:r w:rsidR="001022A8">
        <w:t>PDF</w:t>
      </w:r>
      <w:bookmarkEnd w:id="3"/>
    </w:p>
    <w:p w14:paraId="39D1BA34" w14:textId="60C50D4A" w:rsidR="001022A8" w:rsidRPr="009A5FE6" w:rsidRDefault="00722E62" w:rsidP="00900508">
      <w:pPr>
        <w:pStyle w:val="23"/>
      </w:pPr>
      <w:r>
        <w:t>Задачи</w:t>
      </w:r>
      <w:r w:rsidRPr="009A5FE6">
        <w:t xml:space="preserve"> </w:t>
      </w:r>
      <w:r w:rsidR="002F5793">
        <w:t>модуля</w:t>
      </w:r>
      <w:r w:rsidR="002F5793" w:rsidRPr="00421DCD">
        <w:t>:</w:t>
      </w:r>
    </w:p>
    <w:p w14:paraId="1288F526" w14:textId="223A7850" w:rsidR="001022A8" w:rsidRPr="00D404D4" w:rsidRDefault="001022A8" w:rsidP="00506D43">
      <w:pPr>
        <w:pStyle w:val="a0"/>
      </w:pPr>
      <w:r w:rsidRPr="00D404D4">
        <w:t>Формировать вывод данных из БД в виде красиво оформленной таблицы и зарендеренной картинки</w:t>
      </w:r>
    </w:p>
    <w:p w14:paraId="19C7ABBD" w14:textId="571D8FFA" w:rsidR="00CE37EB" w:rsidRPr="00D404D4" w:rsidRDefault="001022A8" w:rsidP="00506D43">
      <w:pPr>
        <w:pStyle w:val="a0"/>
      </w:pPr>
      <w:r w:rsidRPr="00D404D4">
        <w:t>Вводить данные в БД удобным способом</w:t>
      </w:r>
    </w:p>
    <w:p w14:paraId="0086B9BE" w14:textId="3FC23FE7" w:rsidR="00506D43" w:rsidRDefault="00722E62" w:rsidP="00506D43">
      <w:pPr>
        <w:pStyle w:val="23"/>
      </w:pPr>
      <w:r>
        <w:t xml:space="preserve">Цель </w:t>
      </w:r>
      <w:r w:rsidR="00CE37EB" w:rsidRPr="009A5FE6">
        <w:t xml:space="preserve">модуля: </w:t>
      </w:r>
    </w:p>
    <w:p w14:paraId="6DD435D1" w14:textId="373A823D" w:rsidR="006F3C18" w:rsidRPr="00506D43" w:rsidRDefault="00506D43" w:rsidP="00506D43">
      <w:pPr>
        <w:pStyle w:val="a0"/>
      </w:pPr>
      <w:r>
        <w:t xml:space="preserve">Улучшить пользовательский опыт и сделать работу </w:t>
      </w:r>
      <w:r>
        <w:rPr>
          <w:lang w:val="en-US"/>
        </w:rPr>
        <w:t>Femida</w:t>
      </w:r>
      <w:r>
        <w:t xml:space="preserve"> более удобной для восприятия</w:t>
      </w:r>
      <w:r w:rsidR="006F3C18" w:rsidRPr="00631F74">
        <w:br w:type="page"/>
      </w:r>
    </w:p>
    <w:p w14:paraId="4F93FCCA" w14:textId="7B0C5D65" w:rsidR="006F3C18" w:rsidRPr="00631F74" w:rsidRDefault="00377B5B" w:rsidP="00843917">
      <w:pPr>
        <w:pStyle w:val="21"/>
        <w:rPr>
          <w:lang w:val="ru-RU"/>
        </w:rPr>
      </w:pPr>
      <w:bookmarkStart w:id="4" w:name="_Toc140587304"/>
      <w:r>
        <w:rPr>
          <w:lang w:val="ru-RU"/>
        </w:rPr>
        <w:lastRenderedPageBreak/>
        <w:t>Организация новых соревнований</w:t>
      </w:r>
      <w:bookmarkEnd w:id="4"/>
    </w:p>
    <w:p w14:paraId="16F671A4" w14:textId="0611A21E" w:rsidR="006F3C18" w:rsidRPr="009A5FE6" w:rsidRDefault="002F5793" w:rsidP="006F3C18">
      <w:pPr>
        <w:pStyle w:val="23"/>
      </w:pPr>
      <w:r>
        <w:t>Задачи</w:t>
      </w:r>
      <w:r w:rsidRPr="009A5FE6">
        <w:t xml:space="preserve"> </w:t>
      </w:r>
      <w:r w:rsidR="006F3C18" w:rsidRPr="009A5FE6">
        <w:t xml:space="preserve">модуля: </w:t>
      </w:r>
    </w:p>
    <w:p w14:paraId="45F7CF66" w14:textId="57A1A362" w:rsidR="006F3C18" w:rsidRPr="006D370B" w:rsidRDefault="006F3C18" w:rsidP="00506D43">
      <w:pPr>
        <w:pStyle w:val="a0"/>
      </w:pPr>
      <w:r>
        <w:t>В</w:t>
      </w:r>
      <w:r w:rsidR="006D370B">
        <w:t>озможность создать новое соревнование</w:t>
      </w:r>
    </w:p>
    <w:p w14:paraId="6F05D425" w14:textId="3E92E278" w:rsidR="006D370B" w:rsidRDefault="006D370B" w:rsidP="00506D43">
      <w:pPr>
        <w:pStyle w:val="a0"/>
      </w:pPr>
      <w:r>
        <w:t>Возможность просматривать его всем пользователям</w:t>
      </w:r>
    </w:p>
    <w:p w14:paraId="2406E1F3" w14:textId="2016B3C1" w:rsidR="006D370B" w:rsidRDefault="006D370B" w:rsidP="00506D43">
      <w:pPr>
        <w:pStyle w:val="a0"/>
      </w:pPr>
      <w:r>
        <w:t>Возможность фильтровать потенциальных судей</w:t>
      </w:r>
    </w:p>
    <w:p w14:paraId="21FAB427" w14:textId="21C07FC4" w:rsidR="006D370B" w:rsidRDefault="006D370B" w:rsidP="00506D43">
      <w:pPr>
        <w:pStyle w:val="a0"/>
      </w:pPr>
      <w:r>
        <w:t>Возможность записываться на участие в соревновани</w:t>
      </w:r>
    </w:p>
    <w:p w14:paraId="70F24D21" w14:textId="681E702C" w:rsidR="006D370B" w:rsidRDefault="006D370B" w:rsidP="00506D43">
      <w:pPr>
        <w:pStyle w:val="a0"/>
      </w:pPr>
      <w:r>
        <w:t>Модерация организатором или указанным человеком записавшихся судей</w:t>
      </w:r>
    </w:p>
    <w:p w14:paraId="72C22378" w14:textId="2098E1E6" w:rsidR="006D370B" w:rsidRPr="006D370B" w:rsidRDefault="006D370B" w:rsidP="00506D43">
      <w:pPr>
        <w:pStyle w:val="a0"/>
      </w:pPr>
      <w:r>
        <w:t>Система оповещений о новых соревнованиях и о тех, в которых учавствует сам судья</w:t>
      </w:r>
    </w:p>
    <w:p w14:paraId="2FAF30F0" w14:textId="77777777" w:rsidR="00C945B3" w:rsidRDefault="00C945B3" w:rsidP="00C945B3">
      <w:pPr>
        <w:pStyle w:val="23"/>
      </w:pPr>
      <w:r>
        <w:t>Цель модуля</w:t>
      </w:r>
      <w:r w:rsidRPr="00421DCD">
        <w:t>:</w:t>
      </w:r>
    </w:p>
    <w:p w14:paraId="6EF54538" w14:textId="77777777" w:rsidR="00C945B3" w:rsidRPr="006F3C18" w:rsidRDefault="00C945B3" w:rsidP="00C945B3">
      <w:pPr>
        <w:pStyle w:val="a0"/>
      </w:pPr>
      <w:r>
        <w:t>Дать возможность создавать новые соревнования и облегчить способ их раганизации</w:t>
      </w:r>
    </w:p>
    <w:p w14:paraId="34A66179" w14:textId="3299C128" w:rsidR="005546CA" w:rsidRPr="00357090" w:rsidRDefault="005546CA">
      <w:pPr>
        <w:rPr>
          <w:rFonts w:cs="Times New Roman"/>
          <w:szCs w:val="24"/>
        </w:rPr>
      </w:pPr>
      <w:r w:rsidRPr="00357090">
        <w:br w:type="page"/>
      </w:r>
    </w:p>
    <w:p w14:paraId="06262BF4" w14:textId="77777777" w:rsidR="00E95C22" w:rsidRDefault="00E95C22" w:rsidP="00E95C22">
      <w:pPr>
        <w:pStyle w:val="13"/>
      </w:pPr>
      <w:bookmarkStart w:id="5" w:name="_Toc140587305"/>
      <w:r>
        <w:lastRenderedPageBreak/>
        <w:t>Способы реализации модулей</w:t>
      </w:r>
      <w:bookmarkEnd w:id="5"/>
    </w:p>
    <w:p w14:paraId="0170EEE2" w14:textId="70079BE7" w:rsidR="00E95C22" w:rsidRPr="00E95C22" w:rsidRDefault="002C47C4" w:rsidP="00E95C22">
      <w:pPr>
        <w:pStyle w:val="21"/>
        <w:rPr>
          <w:lang w:val="ru-RU"/>
        </w:rPr>
      </w:pPr>
      <w:bookmarkStart w:id="6" w:name="_Toc140587306"/>
      <w:r w:rsidRPr="002C47C4">
        <w:rPr>
          <w:lang w:val="ru-RU"/>
        </w:rPr>
        <w:t>Работа с запросами пользователя и ответами на них (Клиент API)</w:t>
      </w:r>
      <w:bookmarkEnd w:id="6"/>
    </w:p>
    <w:p w14:paraId="3FDA313B" w14:textId="77777777" w:rsidR="00E95C22" w:rsidRPr="009A5FE6" w:rsidRDefault="00E95C22" w:rsidP="00E95C22">
      <w:pPr>
        <w:pStyle w:val="23"/>
      </w:pPr>
      <w:r w:rsidRPr="009A5FE6">
        <w:t>Способ реализации:</w:t>
      </w:r>
    </w:p>
    <w:p w14:paraId="72427F26" w14:textId="77777777" w:rsidR="00276ABF" w:rsidRPr="00276ABF" w:rsidRDefault="00E95C22" w:rsidP="000A6455">
      <w:pPr>
        <w:pStyle w:val="a"/>
        <w:numPr>
          <w:ilvl w:val="0"/>
          <w:numId w:val="12"/>
        </w:numPr>
        <w:rPr>
          <w:lang w:val="ru-RU"/>
        </w:rPr>
      </w:pPr>
      <w:r>
        <w:t xml:space="preserve">Создается единственный экземпляр класса </w:t>
      </w:r>
      <w:r w:rsidRPr="00C45555">
        <w:t>Dialogue</w:t>
      </w:r>
    </w:p>
    <w:p w14:paraId="707183F9" w14:textId="4E8F8086" w:rsidR="00E95C22" w:rsidRPr="00276ABF" w:rsidRDefault="00E95C22" w:rsidP="000A6455">
      <w:pPr>
        <w:pStyle w:val="a"/>
        <w:numPr>
          <w:ilvl w:val="0"/>
          <w:numId w:val="12"/>
        </w:numPr>
        <w:rPr>
          <w:lang w:val="ru-RU"/>
        </w:rPr>
      </w:pPr>
      <w:r w:rsidRPr="00276ABF">
        <w:rPr>
          <w:lang w:val="ru-RU"/>
        </w:rPr>
        <w:t>При получении запроса определяется, от какого пользователя он поступил</w:t>
      </w:r>
    </w:p>
    <w:p w14:paraId="4DE0CE68" w14:textId="4E3AAC65" w:rsidR="00E95C22" w:rsidRPr="00D404D4" w:rsidRDefault="00E95C22" w:rsidP="00E95C22">
      <w:pPr>
        <w:pStyle w:val="a"/>
        <w:numPr>
          <w:ilvl w:val="0"/>
          <w:numId w:val="12"/>
        </w:numPr>
        <w:rPr>
          <w:lang w:val="ru-RU"/>
        </w:rPr>
      </w:pPr>
      <w:r w:rsidRPr="00D404D4">
        <w:rPr>
          <w:lang w:val="ru-RU"/>
        </w:rPr>
        <w:t xml:space="preserve">Для каждого нового пользователя создается новый экземпляр класса </w:t>
      </w:r>
      <w:r>
        <w:t>User</w:t>
      </w:r>
    </w:p>
    <w:p w14:paraId="445B5BCD" w14:textId="48FFE3B6" w:rsidR="00E95C22" w:rsidRDefault="00E95C22" w:rsidP="00E95C22">
      <w:pPr>
        <w:pStyle w:val="a"/>
        <w:numPr>
          <w:ilvl w:val="0"/>
          <w:numId w:val="12"/>
        </w:numPr>
      </w:pPr>
      <w:r w:rsidRPr="00D404D4">
        <w:rPr>
          <w:lang w:val="ru-RU"/>
        </w:rPr>
        <w:t xml:space="preserve">Запрос проходит через </w:t>
      </w:r>
      <w:r>
        <w:t>Dialogue</w:t>
      </w:r>
      <w:r w:rsidRPr="00D404D4">
        <w:rPr>
          <w:lang w:val="ru-RU"/>
        </w:rPr>
        <w:t xml:space="preserve"> и результат возвращается пользователю с помощью </w:t>
      </w:r>
      <w:r>
        <w:t>Sender</w:t>
      </w:r>
    </w:p>
    <w:p w14:paraId="1BCF9A7B" w14:textId="38DD4B38" w:rsidR="00D230AB" w:rsidRPr="00D230AB" w:rsidRDefault="00D230AB" w:rsidP="00E95C22">
      <w:pPr>
        <w:pStyle w:val="a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Логирование происходит на каждом этапе изменения состояния </w:t>
      </w:r>
      <w:r>
        <w:t>User</w:t>
      </w:r>
      <w:r w:rsidR="009E7121">
        <w:rPr>
          <w:lang w:val="ru-RU"/>
        </w:rPr>
        <w:t xml:space="preserve"> а так же при получении или отправке сообщений</w:t>
      </w:r>
    </w:p>
    <w:p w14:paraId="7FDD9026" w14:textId="3BEA692C" w:rsidR="00E95C22" w:rsidRPr="00E95C22" w:rsidRDefault="002C47C4" w:rsidP="00E95C22">
      <w:pPr>
        <w:pStyle w:val="21"/>
        <w:rPr>
          <w:lang w:val="ru-RU"/>
        </w:rPr>
      </w:pPr>
      <w:bookmarkStart w:id="7" w:name="_Toc140587307"/>
      <w:r w:rsidRPr="002C47C4">
        <w:rPr>
          <w:lang w:val="ru-RU"/>
        </w:rPr>
        <w:t>Управление рейтингом в базе данных (API)</w:t>
      </w:r>
      <w:bookmarkEnd w:id="7"/>
    </w:p>
    <w:p w14:paraId="6D2B8736" w14:textId="77777777" w:rsidR="00E95C22" w:rsidRPr="009A5FE6" w:rsidRDefault="00E95C22" w:rsidP="00E95C22">
      <w:pPr>
        <w:pStyle w:val="23"/>
      </w:pPr>
      <w:r w:rsidRPr="009A5FE6">
        <w:t>Способ реализации:</w:t>
      </w:r>
    </w:p>
    <w:p w14:paraId="39EF0ED0" w14:textId="77777777" w:rsidR="00E95C22" w:rsidRPr="00E95C22" w:rsidRDefault="00E95C22" w:rsidP="00E95C22">
      <w:pPr>
        <w:pStyle w:val="a"/>
        <w:numPr>
          <w:ilvl w:val="0"/>
          <w:numId w:val="11"/>
        </w:numPr>
        <w:rPr>
          <w:lang w:val="ru-RU"/>
        </w:rPr>
      </w:pPr>
      <w:r w:rsidRPr="00E95C22">
        <w:rPr>
          <w:lang w:val="ru-RU"/>
        </w:rPr>
        <w:t>В основном классе регистрируется и подуключается БД упрощенным способом. Все данных вводятся автоматически, если что-то не существует – оно будет создано</w:t>
      </w:r>
    </w:p>
    <w:p w14:paraId="2318267E" w14:textId="77777777" w:rsidR="00E95C22" w:rsidRDefault="00E95C22" w:rsidP="00E95C22">
      <w:pPr>
        <w:pStyle w:val="a"/>
      </w:pPr>
      <w:r w:rsidRPr="00D404D4">
        <w:rPr>
          <w:lang w:val="ru-RU"/>
        </w:rPr>
        <w:t xml:space="preserve">В этом классе создаются экземпляры всех таблиц БД для упрощенного доступа и записи данных в них. </w:t>
      </w:r>
      <w:r>
        <w:t>Таблицы инициализируются внутри БД</w:t>
      </w:r>
    </w:p>
    <w:p w14:paraId="70897CF2" w14:textId="77777777" w:rsidR="00E95C22" w:rsidRPr="00D404D4" w:rsidRDefault="00E95C22" w:rsidP="00E95C22">
      <w:pPr>
        <w:pStyle w:val="a"/>
        <w:rPr>
          <w:lang w:val="ru-RU"/>
        </w:rPr>
      </w:pPr>
      <w:r w:rsidRPr="00D404D4">
        <w:rPr>
          <w:lang w:val="ru-RU"/>
        </w:rPr>
        <w:t>Через утилитарные классы данные собираются и преобразовываются в запросы</w:t>
      </w:r>
    </w:p>
    <w:p w14:paraId="658B5390" w14:textId="77777777" w:rsidR="00E95C22" w:rsidRDefault="00E95C22" w:rsidP="00E95C22">
      <w:pPr>
        <w:pStyle w:val="a"/>
      </w:pPr>
      <w:r>
        <w:t>Запросы отправляются в таблциы</w:t>
      </w:r>
    </w:p>
    <w:p w14:paraId="2D119AB3" w14:textId="21796A96" w:rsidR="00E95C22" w:rsidRPr="00E95C22" w:rsidRDefault="002C47C4" w:rsidP="00E95C22">
      <w:pPr>
        <w:pStyle w:val="21"/>
        <w:rPr>
          <w:lang w:val="ru-RU"/>
        </w:rPr>
      </w:pPr>
      <w:bookmarkStart w:id="8" w:name="_Toc140587308"/>
      <w:r w:rsidRPr="002C47C4">
        <w:rPr>
          <w:lang w:val="ru-RU"/>
        </w:rPr>
        <w:t>Работа с Excel и PDF</w:t>
      </w:r>
      <w:bookmarkEnd w:id="8"/>
    </w:p>
    <w:p w14:paraId="1190D612" w14:textId="77777777" w:rsidR="00E95C22" w:rsidRPr="009A5FE6" w:rsidRDefault="00E95C22" w:rsidP="00E95C22">
      <w:pPr>
        <w:pStyle w:val="23"/>
      </w:pPr>
      <w:bookmarkStart w:id="9" w:name="_Toc140164333"/>
      <w:r w:rsidRPr="009A5FE6">
        <w:t>Способ реализации:</w:t>
      </w:r>
      <w:bookmarkEnd w:id="9"/>
    </w:p>
    <w:p w14:paraId="7C712FED" w14:textId="77777777" w:rsidR="00E95C22" w:rsidRPr="00E95C22" w:rsidRDefault="00E95C22" w:rsidP="00E95C22">
      <w:pPr>
        <w:pStyle w:val="a"/>
        <w:numPr>
          <w:ilvl w:val="0"/>
          <w:numId w:val="13"/>
        </w:numPr>
        <w:rPr>
          <w:lang w:val="ru-RU"/>
        </w:rPr>
      </w:pPr>
      <w:r w:rsidRPr="00E95C22">
        <w:rPr>
          <w:lang w:val="ru-RU"/>
        </w:rPr>
        <w:t>В основном классе регистрируется и подуключается БД упрощенным способом. Все данных вводятся автоматически, если что-то не существует – оно будет создано</w:t>
      </w:r>
    </w:p>
    <w:p w14:paraId="1D488A91" w14:textId="77777777" w:rsidR="00E95C22" w:rsidRDefault="00E95C22" w:rsidP="00E95C22">
      <w:pPr>
        <w:pStyle w:val="a"/>
      </w:pPr>
      <w:r w:rsidRPr="00D404D4">
        <w:rPr>
          <w:lang w:val="ru-RU"/>
        </w:rPr>
        <w:t xml:space="preserve">В этом классе создаются экземпляры всех таблиц БД для упрощенного доступа и записи данных в них. </w:t>
      </w:r>
      <w:r>
        <w:t>Таблицы инициализируются внутри БД</w:t>
      </w:r>
    </w:p>
    <w:p w14:paraId="02F88CB5" w14:textId="77777777" w:rsidR="00E95C22" w:rsidRPr="00D404D4" w:rsidRDefault="00E95C22" w:rsidP="00E95C22">
      <w:pPr>
        <w:pStyle w:val="a"/>
        <w:rPr>
          <w:lang w:val="ru-RU"/>
        </w:rPr>
      </w:pPr>
      <w:r w:rsidRPr="00D404D4">
        <w:rPr>
          <w:lang w:val="ru-RU"/>
        </w:rPr>
        <w:t>Через утилитарные классы данные собираются и преобразовываются в запросы</w:t>
      </w:r>
    </w:p>
    <w:p w14:paraId="143ABFCB" w14:textId="77777777" w:rsidR="00E95C22" w:rsidRDefault="00E95C22" w:rsidP="00E95C22">
      <w:pPr>
        <w:pStyle w:val="a"/>
      </w:pPr>
      <w:r>
        <w:t>Запросы отправляются в таблциы</w:t>
      </w:r>
    </w:p>
    <w:p w14:paraId="00FCD47D" w14:textId="32A40C09" w:rsidR="00E95C22" w:rsidRPr="00E95C22" w:rsidRDefault="008F38CB" w:rsidP="00E95C22">
      <w:pPr>
        <w:pStyle w:val="21"/>
        <w:rPr>
          <w:lang w:val="ru-RU"/>
        </w:rPr>
      </w:pPr>
      <w:bookmarkStart w:id="10" w:name="_Toc140587309"/>
      <w:r w:rsidRPr="008F38CB">
        <w:rPr>
          <w:lang w:val="ru-RU"/>
        </w:rPr>
        <w:t>Организация новых соревнований</w:t>
      </w:r>
      <w:bookmarkEnd w:id="10"/>
    </w:p>
    <w:p w14:paraId="6B071936" w14:textId="77777777" w:rsidR="00E95C22" w:rsidRPr="009A5FE6" w:rsidRDefault="00E95C22" w:rsidP="00E95C22">
      <w:pPr>
        <w:pStyle w:val="23"/>
      </w:pPr>
      <w:r w:rsidRPr="009A5FE6">
        <w:t>Способ реализации:</w:t>
      </w:r>
    </w:p>
    <w:p w14:paraId="0A5F1898" w14:textId="77777777" w:rsidR="00E95C22" w:rsidRDefault="00E95C22" w:rsidP="00E95C22">
      <w:pPr>
        <w:pStyle w:val="a"/>
        <w:numPr>
          <w:ilvl w:val="0"/>
          <w:numId w:val="10"/>
        </w:numPr>
      </w:pPr>
      <w:r>
        <w:t xml:space="preserve">Создается </w:t>
      </w:r>
    </w:p>
    <w:p w14:paraId="582ADDA4" w14:textId="234E191D" w:rsidR="00E95C22" w:rsidRDefault="00E95C22" w:rsidP="00E95C22">
      <w:pPr>
        <w:pStyle w:val="13"/>
      </w:pPr>
      <w:r>
        <w:br w:type="page"/>
      </w:r>
    </w:p>
    <w:p w14:paraId="6A069D4B" w14:textId="5770290B" w:rsidR="00825753" w:rsidRDefault="00825753" w:rsidP="00825753">
      <w:pPr>
        <w:pStyle w:val="13"/>
      </w:pPr>
      <w:bookmarkStart w:id="11" w:name="_Toc140587310"/>
      <w:r>
        <w:lastRenderedPageBreak/>
        <w:t xml:space="preserve">Описание основных </w:t>
      </w:r>
      <w:r w:rsidR="004D47F4">
        <w:t>структур</w:t>
      </w:r>
      <w:bookmarkEnd w:id="11"/>
    </w:p>
    <w:p w14:paraId="107E7FA2" w14:textId="3659944F" w:rsidR="00DB68A6" w:rsidRDefault="00C45555" w:rsidP="00843917">
      <w:pPr>
        <w:pStyle w:val="21"/>
      </w:pPr>
      <w:bookmarkStart w:id="12" w:name="_Toc140587311"/>
      <w:r>
        <w:t>Dialogue</w:t>
      </w:r>
      <w:bookmarkEnd w:id="12"/>
    </w:p>
    <w:p w14:paraId="259B7404" w14:textId="252E7DC4" w:rsidR="004D47F4" w:rsidRDefault="004D47F4" w:rsidP="004D47F4">
      <w:pPr>
        <w:pStyle w:val="23"/>
      </w:pPr>
      <w:r>
        <w:t>Описание:</w:t>
      </w:r>
    </w:p>
    <w:p w14:paraId="039B92FC" w14:textId="2148ABD2" w:rsidR="004D47F4" w:rsidRPr="004D47F4" w:rsidRDefault="004D47F4" w:rsidP="00506D43">
      <w:pPr>
        <w:pStyle w:val="a0"/>
      </w:pPr>
      <w:r>
        <w:t>Система ведения беседы с ботом по средствам папочной иерархии команд (может быть заменена на более новую – Ability)</w:t>
      </w:r>
    </w:p>
    <w:p w14:paraId="6B9AF771" w14:textId="2B66AFF9" w:rsidR="006C5AB0" w:rsidRPr="005A5043" w:rsidRDefault="006C5AB0" w:rsidP="00900508">
      <w:pPr>
        <w:pStyle w:val="23"/>
      </w:pPr>
      <w:r w:rsidRPr="005A5043">
        <w:t xml:space="preserve">Назначение: </w:t>
      </w:r>
    </w:p>
    <w:p w14:paraId="1D79A6BF" w14:textId="45947519" w:rsidR="006C5AB0" w:rsidRPr="00D404D4" w:rsidRDefault="005A5043" w:rsidP="00506D43">
      <w:pPr>
        <w:pStyle w:val="a0"/>
      </w:pPr>
      <w:r w:rsidRPr="00D404D4">
        <w:t>Обрабатывать разного рода запросы от определенного пользователя</w:t>
      </w:r>
    </w:p>
    <w:p w14:paraId="6B5D13ED" w14:textId="73481424" w:rsidR="00BD1B91" w:rsidRPr="00D404D4" w:rsidRDefault="00BD1B91" w:rsidP="00506D43">
      <w:pPr>
        <w:pStyle w:val="a0"/>
      </w:pPr>
      <w:r w:rsidRPr="00D404D4">
        <w:t>Представляет собой иерархию состояний</w:t>
      </w:r>
      <w:r w:rsidR="00AE3EDC" w:rsidRPr="00D404D4">
        <w:t xml:space="preserve"> (</w:t>
      </w:r>
      <w:r w:rsidR="00D83A2E">
        <w:t>I</w:t>
      </w:r>
      <w:r w:rsidR="00AE3EDC">
        <w:t>Stage</w:t>
      </w:r>
      <w:r w:rsidR="00AE3EDC" w:rsidRPr="00D404D4">
        <w:t>)</w:t>
      </w:r>
      <w:r w:rsidRPr="00D404D4">
        <w:t>, в каждом из них одинаковая модель поведения, но разная реализация</w:t>
      </w:r>
    </w:p>
    <w:p w14:paraId="1868B829" w14:textId="10E8D157" w:rsidR="00A661A1" w:rsidRPr="005B76FD" w:rsidRDefault="00A661A1" w:rsidP="00506D43">
      <w:pPr>
        <w:pStyle w:val="a0"/>
      </w:pPr>
      <w:r w:rsidRPr="00D404D4">
        <w:t>Существует</w:t>
      </w:r>
      <w:r w:rsidR="008863BA">
        <w:t xml:space="preserve"> основной наследник абстрактного класса </w:t>
      </w:r>
      <w:r w:rsidR="00EA4E72">
        <w:t>IStage</w:t>
      </w:r>
      <w:r w:rsidR="00EA4E72" w:rsidRPr="00D404D4">
        <w:t xml:space="preserve"> </w:t>
      </w:r>
      <w:r w:rsidR="005B76FD">
        <w:t>–</w:t>
      </w:r>
      <w:r w:rsidR="00EA4E72" w:rsidRPr="00D404D4">
        <w:t xml:space="preserve"> </w:t>
      </w:r>
      <w:r w:rsidR="00EA4E72">
        <w:t>MainStage</w:t>
      </w:r>
    </w:p>
    <w:p w14:paraId="1B77DB0E" w14:textId="5FBE3A71" w:rsidR="005B76FD" w:rsidRPr="00D404D4" w:rsidRDefault="005B76FD" w:rsidP="00506D43">
      <w:pPr>
        <w:pStyle w:val="a0"/>
      </w:pPr>
      <w:r>
        <w:t xml:space="preserve">Для каждой команды создается свой класс, </w:t>
      </w:r>
      <w:r w:rsidR="00B86A7D">
        <w:t>унаследованный от IStage</w:t>
      </w:r>
      <w:r w:rsidR="00B86A7D" w:rsidRPr="00B86A7D">
        <w:t xml:space="preserve"> </w:t>
      </w:r>
    </w:p>
    <w:p w14:paraId="0714155B" w14:textId="122D43EA" w:rsidR="00BD1B91" w:rsidRDefault="004919F7" w:rsidP="00900508">
      <w:pPr>
        <w:pStyle w:val="23"/>
      </w:pPr>
      <w:r>
        <w:t>Абстрактный класс</w:t>
      </w:r>
      <w:r w:rsidR="00D83A2E">
        <w:t xml:space="preserve"> </w:t>
      </w:r>
      <w:r w:rsidR="00D83A2E">
        <w:rPr>
          <w:lang w:val="en-US"/>
        </w:rPr>
        <w:t>I</w:t>
      </w:r>
      <w:r w:rsidR="00FA5EA5">
        <w:rPr>
          <w:lang w:val="en-US"/>
        </w:rPr>
        <w:t>Stage</w:t>
      </w:r>
      <w:r w:rsidR="00BD1B91">
        <w:t xml:space="preserve">: </w:t>
      </w:r>
    </w:p>
    <w:p w14:paraId="0D1D735C" w14:textId="21945EDA" w:rsidR="00641F88" w:rsidRDefault="00641F88" w:rsidP="00506D43">
      <w:pPr>
        <w:pStyle w:val="a0"/>
      </w:pPr>
      <w:r>
        <w:t>boolean</w:t>
      </w:r>
      <w:r w:rsidRPr="00641F88">
        <w:t xml:space="preserve"> </w:t>
      </w:r>
      <w:r>
        <w:t>filter</w:t>
      </w:r>
      <w:r w:rsidRPr="00641F88">
        <w:t>(</w:t>
      </w:r>
      <w:r>
        <w:t>Answer</w:t>
      </w:r>
      <w:r w:rsidRPr="00641F88">
        <w:t xml:space="preserve">) – </w:t>
      </w:r>
      <w:r>
        <w:t>принимает сообщение пользователя и решает,</w:t>
      </w:r>
      <w:r w:rsidR="001A0841" w:rsidRPr="001A0841">
        <w:t xml:space="preserve"> </w:t>
      </w:r>
      <w:r w:rsidR="001A0841">
        <w:t>соответствует ли оно данной стадии или нет. В случае истины – вызывается метод onLounch</w:t>
      </w:r>
      <w:r w:rsidR="001A0841" w:rsidRPr="00D404D4">
        <w:t>()</w:t>
      </w:r>
      <w:r w:rsidR="001A0841">
        <w:t>. Он может быть пустой.</w:t>
      </w:r>
    </w:p>
    <w:p w14:paraId="3A419DDB" w14:textId="4DD8B17A" w:rsidR="00BD1B91" w:rsidRPr="00D404D4" w:rsidRDefault="00D84938" w:rsidP="00506D43">
      <w:pPr>
        <w:pStyle w:val="a0"/>
      </w:pPr>
      <w:r>
        <w:t>onL</w:t>
      </w:r>
      <w:r w:rsidR="00BD1B91">
        <w:t>ounch</w:t>
      </w:r>
      <w:r w:rsidR="00BD1B91" w:rsidRPr="00D404D4">
        <w:t>()</w:t>
      </w:r>
      <w:r w:rsidR="00454AE5" w:rsidRPr="00D404D4">
        <w:t xml:space="preserve"> – запускается сразу после перехода в новую стадию</w:t>
      </w:r>
    </w:p>
    <w:p w14:paraId="5854E388" w14:textId="22E4B4D7" w:rsidR="005A5043" w:rsidRDefault="00663728" w:rsidP="00506D43">
      <w:pPr>
        <w:pStyle w:val="a0"/>
      </w:pPr>
      <w:r>
        <w:t>N</w:t>
      </w:r>
      <w:r w:rsidR="004D4E4A">
        <w:t>extStage</w:t>
      </w:r>
      <w:r w:rsidR="00EA4E72" w:rsidRPr="00B44151">
        <w:t>(</w:t>
      </w:r>
      <w:r w:rsidR="00B44151">
        <w:t>Answer</w:t>
      </w:r>
      <w:r w:rsidR="00EA4E72" w:rsidRPr="00B44151">
        <w:t>)</w:t>
      </w:r>
      <w:r w:rsidR="00B44151" w:rsidRPr="00B44151">
        <w:t xml:space="preserve"> –</w:t>
      </w:r>
      <w:r w:rsidR="00FA1423" w:rsidRPr="001D7947">
        <w:t xml:space="preserve"> </w:t>
      </w:r>
      <w:r w:rsidR="00B44151" w:rsidRPr="001D7947">
        <w:t xml:space="preserve"> </w:t>
      </w:r>
      <w:r w:rsidR="00FA1423" w:rsidRPr="001D7947">
        <w:t>запускает нужный метод обработки в зависимости от полученного запроса</w:t>
      </w:r>
      <w:r w:rsidRPr="001D7947">
        <w:t xml:space="preserve">. </w:t>
      </w:r>
      <w:r>
        <w:t xml:space="preserve">В методе обязательно вызывается </w:t>
      </w:r>
      <w:r w:rsidR="009F2B95">
        <w:t>обработчик перехода на следующую стадию</w:t>
      </w:r>
    </w:p>
    <w:p w14:paraId="3AFA593F" w14:textId="180BB26E" w:rsidR="00E631BF" w:rsidRDefault="00E631BF" w:rsidP="00843917">
      <w:pPr>
        <w:pStyle w:val="21"/>
      </w:pPr>
      <w:bookmarkStart w:id="13" w:name="_Toc140587312"/>
      <w:r w:rsidRPr="00DC7143">
        <w:t>User</w:t>
      </w:r>
      <w:bookmarkEnd w:id="13"/>
    </w:p>
    <w:p w14:paraId="1C4A43DA" w14:textId="77777777" w:rsidR="005C775F" w:rsidRDefault="005C775F" w:rsidP="005C775F">
      <w:pPr>
        <w:pStyle w:val="23"/>
      </w:pPr>
      <w:r>
        <w:t>Описание:</w:t>
      </w:r>
    </w:p>
    <w:p w14:paraId="13C8E01C" w14:textId="6D656FDC" w:rsidR="005C775F" w:rsidRPr="005C775F" w:rsidRDefault="005C775F" w:rsidP="00506D43">
      <w:pPr>
        <w:pStyle w:val="a0"/>
      </w:pPr>
      <w:r>
        <w:t xml:space="preserve">Объект, хранящий уникальные данные пользователя для последующего использования их в процессе пользования ботом </w:t>
      </w:r>
    </w:p>
    <w:p w14:paraId="43C8EA87" w14:textId="77777777" w:rsidR="00E631BF" w:rsidRPr="005A5043" w:rsidRDefault="00E631BF" w:rsidP="00900508">
      <w:pPr>
        <w:pStyle w:val="23"/>
      </w:pPr>
      <w:r w:rsidRPr="005A5043">
        <w:t xml:space="preserve">Назначение: </w:t>
      </w:r>
    </w:p>
    <w:p w14:paraId="4EC3F6CF" w14:textId="52745EB0" w:rsidR="00E631BF" w:rsidRPr="00D404D4" w:rsidRDefault="00E631BF" w:rsidP="00506D43">
      <w:pPr>
        <w:pStyle w:val="a0"/>
      </w:pPr>
      <w:r w:rsidRPr="00D404D4">
        <w:t>Хранить данные, отличающиеся у разных пользователей</w:t>
      </w:r>
    </w:p>
    <w:p w14:paraId="55615B81" w14:textId="4D713014" w:rsidR="00E631BF" w:rsidRPr="00D404D4" w:rsidRDefault="00E631BF" w:rsidP="00506D43">
      <w:pPr>
        <w:pStyle w:val="a0"/>
      </w:pPr>
      <w:r w:rsidRPr="00D404D4">
        <w:t xml:space="preserve">Хранить состояние пользователя, необходимое для правильной работы </w:t>
      </w:r>
      <w:r>
        <w:t>Dialogue</w:t>
      </w:r>
    </w:p>
    <w:p w14:paraId="0A4E3D45" w14:textId="0E178556" w:rsidR="009A300E" w:rsidRDefault="009A300E" w:rsidP="00900508">
      <w:pPr>
        <w:pStyle w:val="23"/>
      </w:pPr>
      <w:r>
        <w:t>Реализация:</w:t>
      </w:r>
    </w:p>
    <w:p w14:paraId="3762DD87" w14:textId="45A205FA" w:rsidR="009A300E" w:rsidRDefault="009A300E" w:rsidP="00506D43">
      <w:pPr>
        <w:pStyle w:val="a0"/>
      </w:pPr>
      <w:r>
        <w:t>Набор полей</w:t>
      </w:r>
      <w:r w:rsidR="00762564">
        <w:t xml:space="preserve"> в классе</w:t>
      </w:r>
    </w:p>
    <w:p w14:paraId="1E732080" w14:textId="63BC39E0" w:rsidR="00BE3AA0" w:rsidRDefault="00BE3AA0" w:rsidP="00843917">
      <w:pPr>
        <w:pStyle w:val="21"/>
      </w:pPr>
      <w:bookmarkStart w:id="14" w:name="_Toc140587313"/>
      <w:r>
        <w:t>Sender</w:t>
      </w:r>
      <w:bookmarkEnd w:id="14"/>
    </w:p>
    <w:p w14:paraId="2DC82C17" w14:textId="77777777" w:rsidR="00BC4FA2" w:rsidRDefault="00BC4FA2" w:rsidP="00BC4FA2">
      <w:pPr>
        <w:pStyle w:val="23"/>
      </w:pPr>
      <w:r>
        <w:t>Описание:</w:t>
      </w:r>
    </w:p>
    <w:p w14:paraId="470534D2" w14:textId="17496D6F" w:rsidR="00BC4FA2" w:rsidRPr="00BC4FA2" w:rsidRDefault="00BC4FA2" w:rsidP="00506D43">
      <w:pPr>
        <w:pStyle w:val="a0"/>
      </w:pPr>
      <w:r>
        <w:t>Утилитарный класс для стандартизации отправки сообщений разного типа и последующего логирования</w:t>
      </w:r>
    </w:p>
    <w:p w14:paraId="3D6F73AA" w14:textId="05769C12" w:rsidR="00BE3AA0" w:rsidRDefault="00BE3AA0" w:rsidP="00900508">
      <w:pPr>
        <w:pStyle w:val="23"/>
      </w:pPr>
      <w:r>
        <w:t>Назначение:</w:t>
      </w:r>
    </w:p>
    <w:p w14:paraId="324E1B02" w14:textId="0E11D1A4" w:rsidR="00BE3AA0" w:rsidRPr="00D404D4" w:rsidRDefault="00BE3AA0" w:rsidP="00506D43">
      <w:pPr>
        <w:pStyle w:val="a0"/>
      </w:pPr>
      <w:r w:rsidRPr="00D404D4">
        <w:t>Отправляет в чат пользователя сообщения определенного типа</w:t>
      </w:r>
    </w:p>
    <w:p w14:paraId="5CA44237" w14:textId="2B81AB77" w:rsidR="00621D1F" w:rsidRPr="00D404D4" w:rsidRDefault="00BE3AA0" w:rsidP="00506D43">
      <w:pPr>
        <w:pStyle w:val="a0"/>
      </w:pPr>
      <w:r w:rsidRPr="00D404D4">
        <w:t>Все</w:t>
      </w:r>
      <w:r w:rsidR="00C25446" w:rsidRPr="00D404D4">
        <w:t xml:space="preserve"> ответы проходят через единый интерфейс, поэтому легко логируются и меняются</w:t>
      </w:r>
    </w:p>
    <w:p w14:paraId="289BC980" w14:textId="77777777" w:rsidR="00621D1F" w:rsidRDefault="00621D1F">
      <w:pPr>
        <w:rPr>
          <w:rFonts w:cs="Times New Roman"/>
          <w:szCs w:val="24"/>
        </w:rPr>
      </w:pPr>
      <w:r>
        <w:br w:type="page"/>
      </w:r>
    </w:p>
    <w:p w14:paraId="4E5AF112" w14:textId="43507C3B" w:rsidR="00A409C8" w:rsidRDefault="003E56E5" w:rsidP="003E56E5">
      <w:pPr>
        <w:pStyle w:val="13"/>
      </w:pPr>
      <w:bookmarkStart w:id="15" w:name="_Toc140587314"/>
      <w:r>
        <w:lastRenderedPageBreak/>
        <w:t>Распределение времени на выполнение работы</w:t>
      </w:r>
      <w:bookmarkEnd w:id="15"/>
    </w:p>
    <w:p w14:paraId="01BAC512" w14:textId="77777777" w:rsidR="00A409C8" w:rsidRDefault="00A409C8" w:rsidP="00A409C8">
      <w:pPr>
        <w:pStyle w:val="a6"/>
      </w:pPr>
    </w:p>
    <w:tbl>
      <w:tblPr>
        <w:tblStyle w:val="a9"/>
        <w:tblW w:w="10822" w:type="dxa"/>
        <w:tblLook w:val="04A0" w:firstRow="1" w:lastRow="0" w:firstColumn="1" w:lastColumn="0" w:noHBand="0" w:noVBand="1"/>
      </w:tblPr>
      <w:tblGrid>
        <w:gridCol w:w="1413"/>
        <w:gridCol w:w="7796"/>
        <w:gridCol w:w="1613"/>
      </w:tblGrid>
      <w:tr w:rsidR="00D910ED" w14:paraId="54E4A463" w14:textId="77777777" w:rsidTr="00D910ED">
        <w:trPr>
          <w:trHeight w:val="397"/>
        </w:trPr>
        <w:tc>
          <w:tcPr>
            <w:tcW w:w="1413" w:type="dxa"/>
            <w:vAlign w:val="center"/>
          </w:tcPr>
          <w:p w14:paraId="69C829B8" w14:textId="20A9E218" w:rsidR="00D910ED" w:rsidRPr="00A409C8" w:rsidRDefault="00D910ED" w:rsidP="000D5BF3">
            <w:pPr>
              <w:pStyle w:val="ab"/>
              <w:jc w:val="center"/>
            </w:pPr>
            <w:r>
              <w:t>Дата</w:t>
            </w:r>
          </w:p>
        </w:tc>
        <w:tc>
          <w:tcPr>
            <w:tcW w:w="7796" w:type="dxa"/>
            <w:vAlign w:val="center"/>
          </w:tcPr>
          <w:p w14:paraId="3EF56683" w14:textId="7BA6A4FE" w:rsidR="00D910ED" w:rsidRPr="00A409C8" w:rsidRDefault="00D910ED" w:rsidP="000D5BF3">
            <w:pPr>
              <w:pStyle w:val="ab"/>
            </w:pPr>
            <w:r w:rsidRPr="000D5BF3">
              <w:t>Описание</w:t>
            </w:r>
            <w:r>
              <w:t xml:space="preserve"> работы</w:t>
            </w:r>
          </w:p>
        </w:tc>
        <w:tc>
          <w:tcPr>
            <w:tcW w:w="1613" w:type="dxa"/>
            <w:vAlign w:val="center"/>
          </w:tcPr>
          <w:p w14:paraId="676A944B" w14:textId="61F2455B" w:rsidR="00D910ED" w:rsidRDefault="00D910ED" w:rsidP="000D5BF3">
            <w:pPr>
              <w:pStyle w:val="ab"/>
              <w:jc w:val="center"/>
            </w:pPr>
            <w:r>
              <w:t>Затраченное время</w:t>
            </w:r>
          </w:p>
        </w:tc>
      </w:tr>
      <w:tr w:rsidR="00D910ED" w:rsidRPr="000D5BF3" w14:paraId="1C390605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6283484C" w14:textId="07D79C36" w:rsidR="00D910ED" w:rsidRPr="00A409C8" w:rsidRDefault="00D910ED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</w:pPr>
            <w:r>
              <w:rPr>
                <w:lang w:val="ru-RU"/>
              </w:rPr>
              <w:t>13</w:t>
            </w:r>
            <w:r>
              <w:t>.07.2023</w:t>
            </w:r>
          </w:p>
        </w:tc>
        <w:tc>
          <w:tcPr>
            <w:tcW w:w="7796" w:type="dxa"/>
            <w:vAlign w:val="center"/>
          </w:tcPr>
          <w:p w14:paraId="677A12F9" w14:textId="77777777" w:rsidR="00D910ED" w:rsidRDefault="00D910ED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  <w:r>
              <w:rPr>
                <w:lang w:val="ru-RU"/>
              </w:rPr>
              <w:t xml:space="preserve">Обновление и настройка среды разработки, </w:t>
            </w:r>
          </w:p>
          <w:p w14:paraId="3C92838E" w14:textId="7DD2C325" w:rsidR="00D910ED" w:rsidRDefault="00D910ED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  <w:r>
              <w:rPr>
                <w:lang w:val="ru-RU"/>
              </w:rPr>
              <w:t xml:space="preserve">Создание шаблонного проекта нового типа, </w:t>
            </w:r>
          </w:p>
          <w:p w14:paraId="61797FBF" w14:textId="34270CE9" w:rsidR="00FE08A7" w:rsidRPr="00FE08A7" w:rsidRDefault="00D910ED" w:rsidP="007D106A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  <w:r>
              <w:rPr>
                <w:lang w:val="ru-RU"/>
              </w:rPr>
              <w:t>Пробный запуск шаблонного проекта</w:t>
            </w:r>
          </w:p>
        </w:tc>
        <w:tc>
          <w:tcPr>
            <w:tcW w:w="1613" w:type="dxa"/>
            <w:vAlign w:val="center"/>
          </w:tcPr>
          <w:p w14:paraId="0D26B10F" w14:textId="4F0B3C42" w:rsidR="00FE08A7" w:rsidRPr="000D5BF3" w:rsidRDefault="00D910ED" w:rsidP="007D106A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  <w:r>
              <w:t xml:space="preserve">30 </w:t>
            </w:r>
            <w:r>
              <w:rPr>
                <w:lang w:val="ru-RU"/>
              </w:rPr>
              <w:t>мин</w:t>
            </w:r>
          </w:p>
        </w:tc>
      </w:tr>
      <w:tr w:rsidR="007D106A" w:rsidRPr="000D5BF3" w14:paraId="0DDC5406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4C850F73" w14:textId="1E8C689F" w:rsidR="007D106A" w:rsidRDefault="007D106A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  <w:r>
              <w:rPr>
                <w:lang w:val="ru-RU"/>
              </w:rPr>
              <w:t>13.07</w:t>
            </w:r>
            <w:r>
              <w:t>.</w:t>
            </w:r>
            <w:r>
              <w:rPr>
                <w:lang w:val="ru-RU"/>
              </w:rPr>
              <w:t>2023</w:t>
            </w:r>
          </w:p>
        </w:tc>
        <w:tc>
          <w:tcPr>
            <w:tcW w:w="7796" w:type="dxa"/>
            <w:vAlign w:val="center"/>
          </w:tcPr>
          <w:p w14:paraId="27AE87DE" w14:textId="35D7D585" w:rsidR="007D106A" w:rsidRDefault="007D106A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  <w:r>
              <w:rPr>
                <w:lang w:val="ru-RU"/>
              </w:rPr>
              <w:t>Работа с документацией</w:t>
            </w:r>
          </w:p>
        </w:tc>
        <w:tc>
          <w:tcPr>
            <w:tcW w:w="1613" w:type="dxa"/>
            <w:vAlign w:val="center"/>
          </w:tcPr>
          <w:p w14:paraId="6D9F285C" w14:textId="6B5906F5" w:rsidR="007D106A" w:rsidRDefault="007D106A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</w:pPr>
            <w:r>
              <w:rPr>
                <w:lang w:val="ru-RU"/>
              </w:rPr>
              <w:t>30 мин</w:t>
            </w:r>
          </w:p>
        </w:tc>
      </w:tr>
      <w:tr w:rsidR="00D910ED" w:rsidRPr="000D5BF3" w14:paraId="4256ACDD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52A8B11A" w14:textId="1C656E50" w:rsidR="00D910ED" w:rsidRPr="00FE08A7" w:rsidRDefault="00BD73FE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</w:pPr>
            <w:r>
              <w:t>17.07.2023</w:t>
            </w:r>
          </w:p>
        </w:tc>
        <w:tc>
          <w:tcPr>
            <w:tcW w:w="7796" w:type="dxa"/>
            <w:vAlign w:val="center"/>
          </w:tcPr>
          <w:p w14:paraId="6828A20C" w14:textId="77777777" w:rsidR="00BD73FE" w:rsidRDefault="00BD73FE" w:rsidP="00BD73FE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  <w:r>
              <w:rPr>
                <w:lang w:val="ru-RU"/>
              </w:rPr>
              <w:t>Внедрение базового функционала бота,</w:t>
            </w:r>
          </w:p>
          <w:p w14:paraId="206FB52B" w14:textId="77777777" w:rsidR="00BD73FE" w:rsidRDefault="00BD73FE" w:rsidP="00BD73FE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  <w:r>
              <w:rPr>
                <w:lang w:val="ru-RU"/>
              </w:rPr>
              <w:t>Внедрение простого юнит-тестирования,</w:t>
            </w:r>
          </w:p>
          <w:p w14:paraId="2C9F10A2" w14:textId="03026E92" w:rsidR="00BD73FE" w:rsidRPr="00BD73FE" w:rsidRDefault="00BD73FE" w:rsidP="00BD73FE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  <w:r>
              <w:rPr>
                <w:lang w:val="ru-RU"/>
              </w:rPr>
              <w:t>Настройка логгирования</w:t>
            </w:r>
          </w:p>
        </w:tc>
        <w:tc>
          <w:tcPr>
            <w:tcW w:w="1613" w:type="dxa"/>
            <w:vAlign w:val="center"/>
          </w:tcPr>
          <w:p w14:paraId="6D4DD6B0" w14:textId="228ACCBD" w:rsidR="00D910ED" w:rsidRPr="000D5BF3" w:rsidRDefault="00BD73FE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  <w:r>
              <w:rPr>
                <w:lang w:val="ru-RU"/>
              </w:rPr>
              <w:t>4 часа</w:t>
            </w:r>
          </w:p>
        </w:tc>
      </w:tr>
      <w:tr w:rsidR="00D910ED" w:rsidRPr="000D5BF3" w14:paraId="1A426985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12326092" w14:textId="4E1C2C91" w:rsidR="00D910ED" w:rsidRPr="000D5BF3" w:rsidRDefault="00BD73FE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  <w:r>
              <w:rPr>
                <w:lang w:val="ru-RU"/>
              </w:rPr>
              <w:t>18.07.2023</w:t>
            </w:r>
          </w:p>
        </w:tc>
        <w:tc>
          <w:tcPr>
            <w:tcW w:w="7796" w:type="dxa"/>
            <w:vAlign w:val="center"/>
          </w:tcPr>
          <w:p w14:paraId="11FB9339" w14:textId="77777777" w:rsidR="00D910ED" w:rsidRDefault="00BD73FE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  <w:r>
              <w:rPr>
                <w:lang w:val="ru-RU"/>
              </w:rPr>
              <w:t>Разработка интерфейса системы диалога</w:t>
            </w:r>
          </w:p>
          <w:p w14:paraId="7BEC28B5" w14:textId="77777777" w:rsidR="00BD73FE" w:rsidRPr="00D05C4E" w:rsidRDefault="00BD73FE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  <w:r>
              <w:rPr>
                <w:lang w:val="ru-RU"/>
              </w:rPr>
              <w:t xml:space="preserve">Реализация интерфейса диалога для обработки приветствия и </w:t>
            </w:r>
            <w:r w:rsidRPr="00BD73FE">
              <w:rPr>
                <w:lang w:val="ru-RU"/>
              </w:rPr>
              <w:t>/</w:t>
            </w:r>
            <w:r>
              <w:t>Start</w:t>
            </w:r>
          </w:p>
          <w:p w14:paraId="62DC729E" w14:textId="77777777" w:rsidR="00B62AB7" w:rsidRDefault="00B62AB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  <w:r>
              <w:rPr>
                <w:lang w:val="ru-RU"/>
              </w:rPr>
              <w:t xml:space="preserve">Создание системы отправки сообщений </w:t>
            </w:r>
            <w:r>
              <w:t>Sender</w:t>
            </w:r>
          </w:p>
          <w:p w14:paraId="31AF830D" w14:textId="05D3C780" w:rsidR="00B62AB7" w:rsidRPr="00B62AB7" w:rsidRDefault="00B62AB7" w:rsidP="00B62AB7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  <w:r>
              <w:rPr>
                <w:lang w:val="ru-RU"/>
              </w:rPr>
              <w:t>Разработка системы разделения сообщений от разных пользователей</w:t>
            </w:r>
          </w:p>
        </w:tc>
        <w:tc>
          <w:tcPr>
            <w:tcW w:w="1613" w:type="dxa"/>
            <w:vAlign w:val="center"/>
          </w:tcPr>
          <w:p w14:paraId="35436489" w14:textId="265743B6" w:rsidR="00D910ED" w:rsidRPr="000D5BF3" w:rsidRDefault="00BD73FE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  <w:r>
              <w:rPr>
                <w:lang w:val="ru-RU"/>
              </w:rPr>
              <w:t>4 часа</w:t>
            </w:r>
          </w:p>
        </w:tc>
      </w:tr>
      <w:tr w:rsidR="00DE1CBD" w:rsidRPr="000D5BF3" w14:paraId="2BDD24BF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0FB8DBC9" w14:textId="363EE6CE" w:rsidR="00DE1CBD" w:rsidRPr="000D5BF3" w:rsidRDefault="00DE1CBD" w:rsidP="00DE1CBD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8</w:t>
            </w:r>
            <w:r>
              <w:rPr>
                <w:lang w:val="ru-RU"/>
              </w:rPr>
              <w:t>.07</w:t>
            </w:r>
            <w:r>
              <w:t>.</w:t>
            </w:r>
            <w:r>
              <w:rPr>
                <w:lang w:val="ru-RU"/>
              </w:rPr>
              <w:t>2023</w:t>
            </w:r>
          </w:p>
        </w:tc>
        <w:tc>
          <w:tcPr>
            <w:tcW w:w="7796" w:type="dxa"/>
            <w:vAlign w:val="center"/>
          </w:tcPr>
          <w:p w14:paraId="41D45EA6" w14:textId="75241DF7" w:rsidR="00DE1CBD" w:rsidRPr="000D5BF3" w:rsidRDefault="00DE1CBD" w:rsidP="00DE1CBD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  <w:r>
              <w:rPr>
                <w:lang w:val="ru-RU"/>
              </w:rPr>
              <w:t>Работа с документацией</w:t>
            </w:r>
          </w:p>
        </w:tc>
        <w:tc>
          <w:tcPr>
            <w:tcW w:w="1613" w:type="dxa"/>
            <w:vAlign w:val="center"/>
          </w:tcPr>
          <w:p w14:paraId="0B3FDBBA" w14:textId="059E9015" w:rsidR="00DE1CBD" w:rsidRPr="000D5BF3" w:rsidRDefault="00DE1CBD" w:rsidP="00DE1CBD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  <w:r>
              <w:rPr>
                <w:lang w:val="ru-RU"/>
              </w:rPr>
              <w:t>30 мин</w:t>
            </w:r>
          </w:p>
        </w:tc>
      </w:tr>
      <w:tr w:rsidR="00514377" w:rsidRPr="000D5BF3" w14:paraId="2CEC19D5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61F3C2C7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5F843A83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6EC594D8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1C0A1B86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45A3562F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262E1F8B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527CE280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6B0FA200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5711DBAF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6325B5AB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38B74CF2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6A3804EF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46CDEEE3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65526430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24DA6A98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2CCFEBA5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6B6512EA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1F9398D1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7C5A3C80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09C0C47C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2475669A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46EDEE39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30D8D71A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239CB0DA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07D172A8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09284677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6923F5E1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6071ED51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3D3E9947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258B0F0A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62CCA8BB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2C204D8D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3EC5B839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42394025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295E9253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39A09B19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0D6C9F7A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1B2EC59E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6C5FFE03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4613E5AA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49A9D02A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12A3C0A4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2F21FDD7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08819393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4612F79A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60B1B692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1CB5E0E6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675ECD91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2C4F3196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752E193C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048B1986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5B1F4028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34C3AD20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51D56ECE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0408A7EF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0690264B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158E6896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134F0542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59896262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1D8AFF65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76B63249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46B405E4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0352E0E9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58D53CA7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6F876FD8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39DA9918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12300FA7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43EFF119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523D848C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1D12D750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76DAD37A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35AC7F35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002C6B83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43251E69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020C873A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4AB35621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3601BA46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7B53D82F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5A996B39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34DDD129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1F3E85DE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3CA24FDE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39DED6A9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43D22126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425134BA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4060A461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568EEACA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  <w:tr w:rsidR="00514377" w:rsidRPr="000D5BF3" w14:paraId="6FA81A7D" w14:textId="77777777" w:rsidTr="00F55267">
        <w:trPr>
          <w:trHeight w:val="397"/>
        </w:trPr>
        <w:tc>
          <w:tcPr>
            <w:tcW w:w="1413" w:type="dxa"/>
            <w:vAlign w:val="center"/>
          </w:tcPr>
          <w:p w14:paraId="69C0A986" w14:textId="77777777" w:rsidR="00514377" w:rsidRPr="000D5BF3" w:rsidRDefault="00514377" w:rsidP="00A409C8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  <w:tc>
          <w:tcPr>
            <w:tcW w:w="7796" w:type="dxa"/>
            <w:vAlign w:val="center"/>
          </w:tcPr>
          <w:p w14:paraId="1F3477B6" w14:textId="77777777" w:rsidR="00514377" w:rsidRPr="000D5BF3" w:rsidRDefault="00514377" w:rsidP="000D5BF3">
            <w:pPr>
              <w:pStyle w:val="a1"/>
              <w:numPr>
                <w:ilvl w:val="0"/>
                <w:numId w:val="0"/>
              </w:numPr>
              <w:ind w:left="35"/>
              <w:rPr>
                <w:lang w:val="ru-RU"/>
              </w:rPr>
            </w:pPr>
          </w:p>
        </w:tc>
        <w:tc>
          <w:tcPr>
            <w:tcW w:w="1613" w:type="dxa"/>
            <w:vAlign w:val="center"/>
          </w:tcPr>
          <w:p w14:paraId="3AE14886" w14:textId="77777777" w:rsidR="00514377" w:rsidRPr="000D5BF3" w:rsidRDefault="00514377" w:rsidP="00F55267">
            <w:pPr>
              <w:pStyle w:val="a1"/>
              <w:numPr>
                <w:ilvl w:val="0"/>
                <w:numId w:val="0"/>
              </w:numPr>
              <w:ind w:left="35"/>
              <w:jc w:val="center"/>
              <w:rPr>
                <w:lang w:val="ru-RU"/>
              </w:rPr>
            </w:pPr>
          </w:p>
        </w:tc>
      </w:tr>
    </w:tbl>
    <w:p w14:paraId="5D115273" w14:textId="2DCAA801" w:rsidR="003E56E5" w:rsidRPr="003E56E5" w:rsidRDefault="003E56E5" w:rsidP="00792049">
      <w:pPr>
        <w:pStyle w:val="13"/>
        <w:jc w:val="left"/>
      </w:pPr>
    </w:p>
    <w:sectPr w:rsidR="003E56E5" w:rsidRPr="003E56E5" w:rsidSect="00DD296D">
      <w:footerReference w:type="first" r:id="rId7"/>
      <w:pgSz w:w="11906" w:h="16838"/>
      <w:pgMar w:top="397" w:right="567" w:bottom="567" w:left="56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C8C6A" w14:textId="77777777" w:rsidR="0025118D" w:rsidRDefault="0025118D" w:rsidP="00B96A89">
      <w:pPr>
        <w:spacing w:after="0"/>
      </w:pPr>
      <w:r>
        <w:separator/>
      </w:r>
    </w:p>
  </w:endnote>
  <w:endnote w:type="continuationSeparator" w:id="0">
    <w:p w14:paraId="674B1EC4" w14:textId="77777777" w:rsidR="0025118D" w:rsidRDefault="0025118D" w:rsidP="00B96A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CBC91" w14:textId="6C4F3057" w:rsidR="00B96A89" w:rsidRPr="00B96A89" w:rsidRDefault="00B96A89" w:rsidP="00B96A89">
    <w:pPr>
      <w:jc w:val="center"/>
    </w:pPr>
    <w:r w:rsidRPr="00B96A89">
      <w:t>Санкт-Петербург</w:t>
    </w:r>
  </w:p>
  <w:p w14:paraId="1F972481" w14:textId="680FC5B8" w:rsidR="00B96A89" w:rsidRDefault="00B96A89" w:rsidP="00B96A89">
    <w:pPr>
      <w:jc w:val="center"/>
    </w:pPr>
    <w:r w:rsidRPr="00B96A89">
      <w:t>2023 год</w:t>
    </w:r>
  </w:p>
  <w:p w14:paraId="4021155C" w14:textId="77777777" w:rsidR="00B96A89" w:rsidRPr="00B96A89" w:rsidRDefault="00B96A89" w:rsidP="00B96A89">
    <w:pPr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F941D" w14:textId="77777777" w:rsidR="0025118D" w:rsidRDefault="0025118D" w:rsidP="00B96A89">
      <w:pPr>
        <w:spacing w:after="0"/>
      </w:pPr>
      <w:r>
        <w:separator/>
      </w:r>
    </w:p>
  </w:footnote>
  <w:footnote w:type="continuationSeparator" w:id="0">
    <w:p w14:paraId="3D06AA83" w14:textId="77777777" w:rsidR="0025118D" w:rsidRDefault="0025118D" w:rsidP="00B96A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AFB"/>
    <w:multiLevelType w:val="hybridMultilevel"/>
    <w:tmpl w:val="12B637B6"/>
    <w:lvl w:ilvl="0" w:tplc="04190001">
      <w:start w:val="1"/>
      <w:numFmt w:val="bullet"/>
      <w:lvlText w:val=""/>
      <w:lvlJc w:val="left"/>
      <w:pPr>
        <w:ind w:left="353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17841"/>
    <w:multiLevelType w:val="hybridMultilevel"/>
    <w:tmpl w:val="3E50D15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CB40D6D"/>
    <w:multiLevelType w:val="hybridMultilevel"/>
    <w:tmpl w:val="F13ACFB6"/>
    <w:lvl w:ilvl="0" w:tplc="F4D060A0">
      <w:start w:val="1"/>
      <w:numFmt w:val="decimal"/>
      <w:pStyle w:val="a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2A24A1E"/>
    <w:multiLevelType w:val="hybridMultilevel"/>
    <w:tmpl w:val="848EB0B4"/>
    <w:lvl w:ilvl="0" w:tplc="57D046E6">
      <w:start w:val="1"/>
      <w:numFmt w:val="bullet"/>
      <w:pStyle w:val="a0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52F718FC"/>
    <w:multiLevelType w:val="hybridMultilevel"/>
    <w:tmpl w:val="93325850"/>
    <w:lvl w:ilvl="0" w:tplc="53B4A500">
      <w:start w:val="1"/>
      <w:numFmt w:val="bullet"/>
      <w:pStyle w:val="a1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5" w15:restartNumberingAfterBreak="0">
    <w:nsid w:val="555A343C"/>
    <w:multiLevelType w:val="hybridMultilevel"/>
    <w:tmpl w:val="4732D244"/>
    <w:lvl w:ilvl="0" w:tplc="1966A07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72F6858"/>
    <w:multiLevelType w:val="hybridMultilevel"/>
    <w:tmpl w:val="3E50D15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AA95A53"/>
    <w:multiLevelType w:val="hybridMultilevel"/>
    <w:tmpl w:val="3E50D15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4646D47"/>
    <w:multiLevelType w:val="hybridMultilevel"/>
    <w:tmpl w:val="3842CC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69E5808"/>
    <w:multiLevelType w:val="hybridMultilevel"/>
    <w:tmpl w:val="4D9A8A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  <w:num w:numId="11">
    <w:abstractNumId w:val="2"/>
    <w:lvlOverride w:ilvl="0">
      <w:startOverride w:val="1"/>
    </w:lvlOverride>
  </w:num>
  <w:num w:numId="12">
    <w:abstractNumId w:val="7"/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05"/>
    <w:rsid w:val="00001E71"/>
    <w:rsid w:val="00024D3C"/>
    <w:rsid w:val="00033141"/>
    <w:rsid w:val="000568B9"/>
    <w:rsid w:val="00063EB9"/>
    <w:rsid w:val="000822B7"/>
    <w:rsid w:val="00090AE2"/>
    <w:rsid w:val="000B10CB"/>
    <w:rsid w:val="000B50C2"/>
    <w:rsid w:val="000C752B"/>
    <w:rsid w:val="000D5BF3"/>
    <w:rsid w:val="000D61CA"/>
    <w:rsid w:val="001022A8"/>
    <w:rsid w:val="00116E92"/>
    <w:rsid w:val="001451E5"/>
    <w:rsid w:val="00156C0F"/>
    <w:rsid w:val="00190E42"/>
    <w:rsid w:val="0019436E"/>
    <w:rsid w:val="001A0841"/>
    <w:rsid w:val="001A4EBD"/>
    <w:rsid w:val="001C5BE9"/>
    <w:rsid w:val="001D09E6"/>
    <w:rsid w:val="001D1B1E"/>
    <w:rsid w:val="001D7947"/>
    <w:rsid w:val="001E08E5"/>
    <w:rsid w:val="0021149E"/>
    <w:rsid w:val="002254A6"/>
    <w:rsid w:val="002372C8"/>
    <w:rsid w:val="00247697"/>
    <w:rsid w:val="00250E96"/>
    <w:rsid w:val="0025118D"/>
    <w:rsid w:val="00256F9F"/>
    <w:rsid w:val="002629FD"/>
    <w:rsid w:val="0026376E"/>
    <w:rsid w:val="0026508A"/>
    <w:rsid w:val="00276ABF"/>
    <w:rsid w:val="0027730A"/>
    <w:rsid w:val="002845F5"/>
    <w:rsid w:val="002948E2"/>
    <w:rsid w:val="002A6D6F"/>
    <w:rsid w:val="002A77CB"/>
    <w:rsid w:val="002B6C33"/>
    <w:rsid w:val="002C0FED"/>
    <w:rsid w:val="002C113C"/>
    <w:rsid w:val="002C47C4"/>
    <w:rsid w:val="002F5793"/>
    <w:rsid w:val="00310881"/>
    <w:rsid w:val="00313ACD"/>
    <w:rsid w:val="003247AE"/>
    <w:rsid w:val="003266A9"/>
    <w:rsid w:val="0033018D"/>
    <w:rsid w:val="0033183C"/>
    <w:rsid w:val="003422B7"/>
    <w:rsid w:val="00347873"/>
    <w:rsid w:val="00352037"/>
    <w:rsid w:val="00356999"/>
    <w:rsid w:val="00357090"/>
    <w:rsid w:val="0036631F"/>
    <w:rsid w:val="00377B5B"/>
    <w:rsid w:val="00386F3E"/>
    <w:rsid w:val="003A5A58"/>
    <w:rsid w:val="003A6928"/>
    <w:rsid w:val="003C0240"/>
    <w:rsid w:val="003D4380"/>
    <w:rsid w:val="003E56E5"/>
    <w:rsid w:val="003F4FCE"/>
    <w:rsid w:val="004107EA"/>
    <w:rsid w:val="00421DCD"/>
    <w:rsid w:val="00454AE5"/>
    <w:rsid w:val="00456D9F"/>
    <w:rsid w:val="00464474"/>
    <w:rsid w:val="00484D8F"/>
    <w:rsid w:val="004919F7"/>
    <w:rsid w:val="004930EB"/>
    <w:rsid w:val="004A11E8"/>
    <w:rsid w:val="004B457D"/>
    <w:rsid w:val="004B467D"/>
    <w:rsid w:val="004C3DA2"/>
    <w:rsid w:val="004D47F4"/>
    <w:rsid w:val="004D4E4A"/>
    <w:rsid w:val="00501E97"/>
    <w:rsid w:val="00506D43"/>
    <w:rsid w:val="00514377"/>
    <w:rsid w:val="00517137"/>
    <w:rsid w:val="00522775"/>
    <w:rsid w:val="00527B12"/>
    <w:rsid w:val="00547520"/>
    <w:rsid w:val="005546CA"/>
    <w:rsid w:val="00570DC6"/>
    <w:rsid w:val="005757D7"/>
    <w:rsid w:val="00584503"/>
    <w:rsid w:val="005A5043"/>
    <w:rsid w:val="005A5181"/>
    <w:rsid w:val="005B450D"/>
    <w:rsid w:val="005B76FD"/>
    <w:rsid w:val="005C775F"/>
    <w:rsid w:val="005D0696"/>
    <w:rsid w:val="005E047C"/>
    <w:rsid w:val="005E0CA4"/>
    <w:rsid w:val="005E2115"/>
    <w:rsid w:val="005F1177"/>
    <w:rsid w:val="005F3E0D"/>
    <w:rsid w:val="00601823"/>
    <w:rsid w:val="006065C1"/>
    <w:rsid w:val="00620ED7"/>
    <w:rsid w:val="00621D1F"/>
    <w:rsid w:val="00631F74"/>
    <w:rsid w:val="00641F88"/>
    <w:rsid w:val="00653119"/>
    <w:rsid w:val="00663728"/>
    <w:rsid w:val="00670ACA"/>
    <w:rsid w:val="00677609"/>
    <w:rsid w:val="006813AB"/>
    <w:rsid w:val="006847F1"/>
    <w:rsid w:val="006848F8"/>
    <w:rsid w:val="006A0E81"/>
    <w:rsid w:val="006A3466"/>
    <w:rsid w:val="006A4C0D"/>
    <w:rsid w:val="006B7AA7"/>
    <w:rsid w:val="006B7E3B"/>
    <w:rsid w:val="006C191C"/>
    <w:rsid w:val="006C1BA4"/>
    <w:rsid w:val="006C2020"/>
    <w:rsid w:val="006C5AB0"/>
    <w:rsid w:val="006D370B"/>
    <w:rsid w:val="006F3C18"/>
    <w:rsid w:val="006F5CD3"/>
    <w:rsid w:val="007047D5"/>
    <w:rsid w:val="007054E3"/>
    <w:rsid w:val="00705D47"/>
    <w:rsid w:val="00722E62"/>
    <w:rsid w:val="00724AE4"/>
    <w:rsid w:val="0072647C"/>
    <w:rsid w:val="00753A28"/>
    <w:rsid w:val="00762564"/>
    <w:rsid w:val="007668D8"/>
    <w:rsid w:val="00772605"/>
    <w:rsid w:val="00792049"/>
    <w:rsid w:val="007B270A"/>
    <w:rsid w:val="007B76C2"/>
    <w:rsid w:val="007C5C5F"/>
    <w:rsid w:val="007D106A"/>
    <w:rsid w:val="007E659E"/>
    <w:rsid w:val="007F14CA"/>
    <w:rsid w:val="007F5C77"/>
    <w:rsid w:val="007F5DA5"/>
    <w:rsid w:val="00805BE2"/>
    <w:rsid w:val="008124C1"/>
    <w:rsid w:val="0081300F"/>
    <w:rsid w:val="00816AA9"/>
    <w:rsid w:val="00825753"/>
    <w:rsid w:val="00826A0B"/>
    <w:rsid w:val="008303EB"/>
    <w:rsid w:val="00830958"/>
    <w:rsid w:val="0083096D"/>
    <w:rsid w:val="00836F07"/>
    <w:rsid w:val="00837181"/>
    <w:rsid w:val="00840C33"/>
    <w:rsid w:val="00843917"/>
    <w:rsid w:val="00852783"/>
    <w:rsid w:val="00856ECF"/>
    <w:rsid w:val="00864DA3"/>
    <w:rsid w:val="00871112"/>
    <w:rsid w:val="00880D9F"/>
    <w:rsid w:val="008815A6"/>
    <w:rsid w:val="008863BA"/>
    <w:rsid w:val="00895A38"/>
    <w:rsid w:val="00896751"/>
    <w:rsid w:val="008C34FD"/>
    <w:rsid w:val="008D481D"/>
    <w:rsid w:val="008E5FE5"/>
    <w:rsid w:val="008F2A7E"/>
    <w:rsid w:val="008F38CB"/>
    <w:rsid w:val="008F7602"/>
    <w:rsid w:val="00900508"/>
    <w:rsid w:val="0091059C"/>
    <w:rsid w:val="00915251"/>
    <w:rsid w:val="00917E74"/>
    <w:rsid w:val="00924F9C"/>
    <w:rsid w:val="009536D0"/>
    <w:rsid w:val="00961EFF"/>
    <w:rsid w:val="00990F55"/>
    <w:rsid w:val="009A300E"/>
    <w:rsid w:val="009A5FE6"/>
    <w:rsid w:val="009E7121"/>
    <w:rsid w:val="009F14AD"/>
    <w:rsid w:val="009F2B95"/>
    <w:rsid w:val="00A36AD3"/>
    <w:rsid w:val="00A409C8"/>
    <w:rsid w:val="00A43AD4"/>
    <w:rsid w:val="00A506DA"/>
    <w:rsid w:val="00A52166"/>
    <w:rsid w:val="00A6250D"/>
    <w:rsid w:val="00A661A1"/>
    <w:rsid w:val="00A74F19"/>
    <w:rsid w:val="00A92D2A"/>
    <w:rsid w:val="00AB7621"/>
    <w:rsid w:val="00AC0476"/>
    <w:rsid w:val="00AC5C99"/>
    <w:rsid w:val="00AE2779"/>
    <w:rsid w:val="00AE3EDC"/>
    <w:rsid w:val="00AE7CB2"/>
    <w:rsid w:val="00B02BF4"/>
    <w:rsid w:val="00B05AB5"/>
    <w:rsid w:val="00B10428"/>
    <w:rsid w:val="00B3289B"/>
    <w:rsid w:val="00B44151"/>
    <w:rsid w:val="00B53C33"/>
    <w:rsid w:val="00B55998"/>
    <w:rsid w:val="00B62AB7"/>
    <w:rsid w:val="00B86A7D"/>
    <w:rsid w:val="00B93C61"/>
    <w:rsid w:val="00B96A89"/>
    <w:rsid w:val="00BA1B11"/>
    <w:rsid w:val="00BC2CCA"/>
    <w:rsid w:val="00BC4FA2"/>
    <w:rsid w:val="00BD1B91"/>
    <w:rsid w:val="00BD73FE"/>
    <w:rsid w:val="00BE1499"/>
    <w:rsid w:val="00BE3884"/>
    <w:rsid w:val="00BE390A"/>
    <w:rsid w:val="00BE3AA0"/>
    <w:rsid w:val="00BF6C98"/>
    <w:rsid w:val="00C06F25"/>
    <w:rsid w:val="00C07313"/>
    <w:rsid w:val="00C11DE6"/>
    <w:rsid w:val="00C1789F"/>
    <w:rsid w:val="00C25446"/>
    <w:rsid w:val="00C32B7B"/>
    <w:rsid w:val="00C45555"/>
    <w:rsid w:val="00C45A6A"/>
    <w:rsid w:val="00C45FE4"/>
    <w:rsid w:val="00C54F5A"/>
    <w:rsid w:val="00C57F8D"/>
    <w:rsid w:val="00C61DAB"/>
    <w:rsid w:val="00C65480"/>
    <w:rsid w:val="00C664A8"/>
    <w:rsid w:val="00C821D5"/>
    <w:rsid w:val="00C82E16"/>
    <w:rsid w:val="00C945B3"/>
    <w:rsid w:val="00CC47B9"/>
    <w:rsid w:val="00CC56C1"/>
    <w:rsid w:val="00CE2B7A"/>
    <w:rsid w:val="00CE37EB"/>
    <w:rsid w:val="00D05C4E"/>
    <w:rsid w:val="00D06555"/>
    <w:rsid w:val="00D20CA0"/>
    <w:rsid w:val="00D230AB"/>
    <w:rsid w:val="00D24687"/>
    <w:rsid w:val="00D30ACB"/>
    <w:rsid w:val="00D34EE6"/>
    <w:rsid w:val="00D404D4"/>
    <w:rsid w:val="00D66833"/>
    <w:rsid w:val="00D678D0"/>
    <w:rsid w:val="00D83A2E"/>
    <w:rsid w:val="00D84938"/>
    <w:rsid w:val="00D910ED"/>
    <w:rsid w:val="00D91519"/>
    <w:rsid w:val="00DA3EB2"/>
    <w:rsid w:val="00DB2422"/>
    <w:rsid w:val="00DB3443"/>
    <w:rsid w:val="00DB68A6"/>
    <w:rsid w:val="00DB7B1F"/>
    <w:rsid w:val="00DC7143"/>
    <w:rsid w:val="00DD296D"/>
    <w:rsid w:val="00DE1CBD"/>
    <w:rsid w:val="00E16319"/>
    <w:rsid w:val="00E32A76"/>
    <w:rsid w:val="00E41461"/>
    <w:rsid w:val="00E43232"/>
    <w:rsid w:val="00E50549"/>
    <w:rsid w:val="00E631BF"/>
    <w:rsid w:val="00E76DFD"/>
    <w:rsid w:val="00E806EA"/>
    <w:rsid w:val="00E95C22"/>
    <w:rsid w:val="00EA01E3"/>
    <w:rsid w:val="00EA3268"/>
    <w:rsid w:val="00EA4E72"/>
    <w:rsid w:val="00EC1924"/>
    <w:rsid w:val="00EC5AB9"/>
    <w:rsid w:val="00ED6E61"/>
    <w:rsid w:val="00EE1F1E"/>
    <w:rsid w:val="00F068DD"/>
    <w:rsid w:val="00F06923"/>
    <w:rsid w:val="00F159B2"/>
    <w:rsid w:val="00F311F6"/>
    <w:rsid w:val="00F33941"/>
    <w:rsid w:val="00F33A83"/>
    <w:rsid w:val="00F55267"/>
    <w:rsid w:val="00F64C96"/>
    <w:rsid w:val="00F86FBB"/>
    <w:rsid w:val="00FA1423"/>
    <w:rsid w:val="00FA4C3A"/>
    <w:rsid w:val="00FA5EA5"/>
    <w:rsid w:val="00FB2288"/>
    <w:rsid w:val="00FD5AAC"/>
    <w:rsid w:val="00FE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04B92"/>
  <w15:chartTrackingRefBased/>
  <w15:docId w15:val="{8AEEFD15-59BF-4293-A91E-9B23D220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sid w:val="00B96A89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rsid w:val="00E9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547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547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21">
    <w:name w:val="_2_Заголовок"/>
    <w:next w:val="a6"/>
    <w:link w:val="22"/>
    <w:qFormat/>
    <w:rsid w:val="00843917"/>
    <w:pPr>
      <w:spacing w:before="720" w:after="0" w:line="240" w:lineRule="auto"/>
      <w:jc w:val="center"/>
    </w:pPr>
    <w:rPr>
      <w:rFonts w:ascii="Times New Roman" w:hAnsi="Times New Roman" w:cs="Times New Roman"/>
      <w:b/>
      <w:bCs/>
      <w:sz w:val="32"/>
      <w:szCs w:val="32"/>
      <w:lang w:val="en-US"/>
    </w:rPr>
  </w:style>
  <w:style w:type="paragraph" w:customStyle="1" w:styleId="a6">
    <w:name w:val="_Текст"/>
    <w:link w:val="a7"/>
    <w:qFormat/>
    <w:rsid w:val="00C07313"/>
    <w:pPr>
      <w:spacing w:before="240" w:after="0" w:line="240" w:lineRule="auto"/>
      <w:ind w:firstLine="284"/>
    </w:pPr>
    <w:rPr>
      <w:rFonts w:ascii="Times New Roman" w:hAnsi="Times New Roman" w:cs="Times New Roman"/>
      <w:sz w:val="24"/>
      <w:szCs w:val="24"/>
    </w:rPr>
  </w:style>
  <w:style w:type="character" w:customStyle="1" w:styleId="22">
    <w:name w:val="_2_Заголовок Знак"/>
    <w:basedOn w:val="a3"/>
    <w:link w:val="21"/>
    <w:rsid w:val="00843917"/>
    <w:rPr>
      <w:rFonts w:ascii="Times New Roman" w:hAnsi="Times New Roman" w:cs="Times New Roman"/>
      <w:b/>
      <w:bCs/>
      <w:sz w:val="32"/>
      <w:szCs w:val="32"/>
      <w:lang w:val="en-US"/>
    </w:rPr>
  </w:style>
  <w:style w:type="paragraph" w:customStyle="1" w:styleId="a">
    <w:name w:val="_Список цифры"/>
    <w:link w:val="a8"/>
    <w:qFormat/>
    <w:rsid w:val="001D7947"/>
    <w:pPr>
      <w:numPr>
        <w:numId w:val="5"/>
      </w:numPr>
      <w:spacing w:after="240"/>
      <w:contextualSpacing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7">
    <w:name w:val="_Текст Знак"/>
    <w:basedOn w:val="22"/>
    <w:link w:val="a6"/>
    <w:rsid w:val="00C07313"/>
    <w:rPr>
      <w:rFonts w:ascii="Times New Roman" w:hAnsi="Times New Roman" w:cs="Times New Roman"/>
      <w:b w:val="0"/>
      <w:bCs w:val="0"/>
      <w:sz w:val="24"/>
      <w:szCs w:val="24"/>
      <w:lang w:val="en-US"/>
    </w:rPr>
  </w:style>
  <w:style w:type="table" w:styleId="a9">
    <w:name w:val="Table Grid"/>
    <w:basedOn w:val="a4"/>
    <w:uiPriority w:val="39"/>
    <w:rsid w:val="003C0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_Список цифры Знак"/>
    <w:basedOn w:val="a7"/>
    <w:link w:val="a"/>
    <w:rsid w:val="001D7947"/>
    <w:rPr>
      <w:rFonts w:ascii="Times New Roman" w:hAnsi="Times New Roman" w:cs="Times New Roman"/>
      <w:b w:val="0"/>
      <w:bCs w:val="0"/>
      <w:sz w:val="24"/>
      <w:szCs w:val="24"/>
      <w:lang w:val="en-US"/>
    </w:rPr>
  </w:style>
  <w:style w:type="paragraph" w:customStyle="1" w:styleId="a1">
    <w:name w:val="_Таблица"/>
    <w:link w:val="aa"/>
    <w:qFormat/>
    <w:rsid w:val="001D7947"/>
    <w:pPr>
      <w:numPr>
        <w:numId w:val="9"/>
      </w:numPr>
      <w:spacing w:after="0" w:line="240" w:lineRule="auto"/>
      <w:ind w:left="395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a">
    <w:name w:val="_Таблица Знак"/>
    <w:basedOn w:val="a7"/>
    <w:link w:val="a1"/>
    <w:rsid w:val="001D7947"/>
    <w:rPr>
      <w:rFonts w:ascii="Times New Roman" w:hAnsi="Times New Roman" w:cs="Times New Roman"/>
      <w:b w:val="0"/>
      <w:bCs w:val="0"/>
      <w:sz w:val="24"/>
      <w:szCs w:val="24"/>
      <w:lang w:val="en-US"/>
    </w:rPr>
  </w:style>
  <w:style w:type="paragraph" w:customStyle="1" w:styleId="11">
    <w:name w:val="_1_Подзаголовок"/>
    <w:link w:val="12"/>
    <w:qFormat/>
    <w:rsid w:val="006B7E3B"/>
    <w:pPr>
      <w:spacing w:before="360" w:after="240"/>
      <w:contextualSpacing/>
    </w:pPr>
    <w:rPr>
      <w:rFonts w:ascii="Times New Roman" w:hAnsi="Times New Roman" w:cs="Times New Roman"/>
      <w:b/>
      <w:bCs/>
      <w:sz w:val="24"/>
    </w:rPr>
  </w:style>
  <w:style w:type="character" w:customStyle="1" w:styleId="12">
    <w:name w:val="_1_Подзаголовок Знак"/>
    <w:basedOn w:val="a7"/>
    <w:link w:val="11"/>
    <w:rsid w:val="006B7E3B"/>
    <w:rPr>
      <w:rFonts w:ascii="Times New Roman" w:hAnsi="Times New Roman" w:cs="Times New Roman"/>
      <w:b/>
      <w:bCs/>
      <w:sz w:val="24"/>
      <w:szCs w:val="24"/>
      <w:lang w:val="en-US"/>
    </w:rPr>
  </w:style>
  <w:style w:type="paragraph" w:customStyle="1" w:styleId="ab">
    <w:name w:val="_Таблица заг"/>
    <w:basedOn w:val="a1"/>
    <w:link w:val="ac"/>
    <w:qFormat/>
    <w:rsid w:val="000D5BF3"/>
    <w:pPr>
      <w:numPr>
        <w:numId w:val="0"/>
      </w:numPr>
      <w:ind w:left="33"/>
    </w:pPr>
    <w:rPr>
      <w:b/>
      <w:bCs/>
      <w:lang w:val="ru-RU"/>
    </w:rPr>
  </w:style>
  <w:style w:type="paragraph" w:customStyle="1" w:styleId="23">
    <w:name w:val="_2_Подзаголовок"/>
    <w:link w:val="24"/>
    <w:qFormat/>
    <w:rsid w:val="00900508"/>
    <w:pPr>
      <w:spacing w:before="240" w:after="0"/>
      <w:ind w:left="426"/>
      <w:contextualSpacing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c">
    <w:name w:val="_Таблица заг Знак"/>
    <w:basedOn w:val="aa"/>
    <w:link w:val="ab"/>
    <w:rsid w:val="000D5BF3"/>
    <w:rPr>
      <w:rFonts w:ascii="Times New Roman" w:hAnsi="Times New Roman" w:cs="Times New Roman"/>
      <w:b/>
      <w:bCs/>
      <w:sz w:val="24"/>
      <w:szCs w:val="24"/>
      <w:lang w:val="en-US"/>
    </w:rPr>
  </w:style>
  <w:style w:type="paragraph" w:customStyle="1" w:styleId="a0">
    <w:name w:val="_Список точки"/>
    <w:basedOn w:val="a1"/>
    <w:link w:val="ad"/>
    <w:qFormat/>
    <w:rsid w:val="00506D43"/>
    <w:pPr>
      <w:numPr>
        <w:numId w:val="8"/>
      </w:numPr>
      <w:ind w:left="1276"/>
    </w:pPr>
    <w:rPr>
      <w:lang w:val="ru-RU"/>
    </w:rPr>
  </w:style>
  <w:style w:type="character" w:customStyle="1" w:styleId="24">
    <w:name w:val="_2_Подзаголовок Знак"/>
    <w:basedOn w:val="a7"/>
    <w:link w:val="23"/>
    <w:rsid w:val="00900508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ad">
    <w:name w:val="_Список точки Знак"/>
    <w:basedOn w:val="aa"/>
    <w:link w:val="a0"/>
    <w:rsid w:val="00506D43"/>
    <w:rPr>
      <w:rFonts w:ascii="Times New Roman" w:hAnsi="Times New Roman" w:cs="Times New Roman"/>
      <w:b w:val="0"/>
      <w:bCs w:val="0"/>
      <w:sz w:val="24"/>
      <w:szCs w:val="24"/>
      <w:lang w:val="en-US"/>
    </w:rPr>
  </w:style>
  <w:style w:type="paragraph" w:customStyle="1" w:styleId="ae">
    <w:name w:val="Титул"/>
    <w:basedOn w:val="a2"/>
    <w:link w:val="af"/>
    <w:qFormat/>
    <w:rsid w:val="00B96A89"/>
  </w:style>
  <w:style w:type="paragraph" w:styleId="af0">
    <w:name w:val="header"/>
    <w:basedOn w:val="a2"/>
    <w:link w:val="af1"/>
    <w:uiPriority w:val="99"/>
    <w:unhideWhenUsed/>
    <w:rsid w:val="00B96A89"/>
    <w:pPr>
      <w:tabs>
        <w:tab w:val="center" w:pos="4677"/>
        <w:tab w:val="right" w:pos="9355"/>
      </w:tabs>
      <w:spacing w:after="0"/>
    </w:pPr>
  </w:style>
  <w:style w:type="character" w:customStyle="1" w:styleId="af">
    <w:name w:val="Титул Знак"/>
    <w:basedOn w:val="a3"/>
    <w:link w:val="ae"/>
    <w:rsid w:val="00B96A89"/>
    <w:rPr>
      <w:rFonts w:ascii="Times New Roman" w:hAnsi="Times New Roman"/>
      <w:sz w:val="24"/>
    </w:rPr>
  </w:style>
  <w:style w:type="character" w:customStyle="1" w:styleId="af1">
    <w:name w:val="Верхний колонтитул Знак"/>
    <w:basedOn w:val="a3"/>
    <w:link w:val="af0"/>
    <w:uiPriority w:val="99"/>
    <w:rsid w:val="00B96A89"/>
    <w:rPr>
      <w:rFonts w:ascii="Times New Roman" w:hAnsi="Times New Roman"/>
      <w:sz w:val="24"/>
    </w:rPr>
  </w:style>
  <w:style w:type="paragraph" w:styleId="af2">
    <w:name w:val="footer"/>
    <w:basedOn w:val="a2"/>
    <w:link w:val="af3"/>
    <w:uiPriority w:val="99"/>
    <w:unhideWhenUsed/>
    <w:rsid w:val="00B96A89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3"/>
    <w:link w:val="af2"/>
    <w:uiPriority w:val="99"/>
    <w:rsid w:val="00B96A89"/>
    <w:rPr>
      <w:rFonts w:ascii="Times New Roman" w:hAnsi="Times New Roman"/>
      <w:sz w:val="24"/>
    </w:rPr>
  </w:style>
  <w:style w:type="character" w:customStyle="1" w:styleId="10">
    <w:name w:val="Заголовок 1 Знак"/>
    <w:basedOn w:val="a3"/>
    <w:link w:val="1"/>
    <w:uiPriority w:val="9"/>
    <w:rsid w:val="00E95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2"/>
    <w:uiPriority w:val="39"/>
    <w:unhideWhenUsed/>
    <w:qFormat/>
    <w:rsid w:val="00E95C22"/>
    <w:pPr>
      <w:spacing w:line="259" w:lineRule="auto"/>
      <w:outlineLvl w:val="9"/>
    </w:pPr>
    <w:rPr>
      <w:lang w:eastAsia="ru-RU"/>
    </w:rPr>
  </w:style>
  <w:style w:type="paragraph" w:customStyle="1" w:styleId="13">
    <w:name w:val="_1_Заголовок"/>
    <w:basedOn w:val="21"/>
    <w:link w:val="14"/>
    <w:qFormat/>
    <w:rsid w:val="00E95C22"/>
    <w:rPr>
      <w:lang w:val="ru-RU"/>
    </w:rPr>
  </w:style>
  <w:style w:type="character" w:customStyle="1" w:styleId="20">
    <w:name w:val="Заголовок 2 Знак"/>
    <w:basedOn w:val="a3"/>
    <w:link w:val="2"/>
    <w:uiPriority w:val="9"/>
    <w:semiHidden/>
    <w:rsid w:val="00547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4">
    <w:name w:val="_1_Заголовок Знак"/>
    <w:basedOn w:val="22"/>
    <w:link w:val="13"/>
    <w:rsid w:val="00E95C22"/>
    <w:rPr>
      <w:rFonts w:ascii="Times New Roman" w:hAnsi="Times New Roman" w:cs="Times New Roman"/>
      <w:b/>
      <w:bCs/>
      <w:sz w:val="32"/>
      <w:szCs w:val="32"/>
      <w:lang w:val="en-US"/>
    </w:rPr>
  </w:style>
  <w:style w:type="character" w:customStyle="1" w:styleId="30">
    <w:name w:val="Заголовок 3 Знак"/>
    <w:basedOn w:val="a3"/>
    <w:link w:val="3"/>
    <w:uiPriority w:val="9"/>
    <w:semiHidden/>
    <w:rsid w:val="005475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5">
    <w:name w:val="toc 1"/>
    <w:basedOn w:val="a2"/>
    <w:next w:val="a2"/>
    <w:link w:val="16"/>
    <w:autoRedefine/>
    <w:uiPriority w:val="39"/>
    <w:unhideWhenUsed/>
    <w:rsid w:val="00377B5B"/>
    <w:pPr>
      <w:spacing w:after="100"/>
    </w:pPr>
    <w:rPr>
      <w:b/>
    </w:rPr>
  </w:style>
  <w:style w:type="paragraph" w:styleId="25">
    <w:name w:val="toc 2"/>
    <w:basedOn w:val="a2"/>
    <w:next w:val="a2"/>
    <w:autoRedefine/>
    <w:uiPriority w:val="39"/>
    <w:unhideWhenUsed/>
    <w:rsid w:val="006847F1"/>
    <w:pPr>
      <w:tabs>
        <w:tab w:val="right" w:leader="dot" w:pos="10762"/>
      </w:tabs>
      <w:spacing w:after="100"/>
      <w:ind w:left="284"/>
    </w:pPr>
  </w:style>
  <w:style w:type="paragraph" w:styleId="31">
    <w:name w:val="toc 3"/>
    <w:basedOn w:val="a2"/>
    <w:next w:val="a2"/>
    <w:autoRedefine/>
    <w:uiPriority w:val="39"/>
    <w:unhideWhenUsed/>
    <w:rsid w:val="00547520"/>
    <w:pPr>
      <w:spacing w:after="100"/>
      <w:ind w:left="480"/>
    </w:pPr>
  </w:style>
  <w:style w:type="character" w:styleId="af5">
    <w:name w:val="Hyperlink"/>
    <w:basedOn w:val="a3"/>
    <w:uiPriority w:val="99"/>
    <w:unhideWhenUsed/>
    <w:rsid w:val="00547520"/>
    <w:rPr>
      <w:color w:val="0563C1" w:themeColor="hyperlink"/>
      <w:u w:val="single"/>
    </w:rPr>
  </w:style>
  <w:style w:type="paragraph" w:customStyle="1" w:styleId="af6">
    <w:name w:val="Оглавление"/>
    <w:basedOn w:val="13"/>
    <w:link w:val="af7"/>
    <w:qFormat/>
    <w:rsid w:val="004A11E8"/>
    <w:pPr>
      <w:spacing w:after="240"/>
    </w:pPr>
  </w:style>
  <w:style w:type="character" w:customStyle="1" w:styleId="16">
    <w:name w:val="Оглавление 1 Знак"/>
    <w:basedOn w:val="a3"/>
    <w:link w:val="15"/>
    <w:uiPriority w:val="39"/>
    <w:rsid w:val="00377B5B"/>
    <w:rPr>
      <w:rFonts w:ascii="Times New Roman" w:hAnsi="Times New Roman"/>
      <w:b/>
      <w:sz w:val="24"/>
    </w:rPr>
  </w:style>
  <w:style w:type="character" w:customStyle="1" w:styleId="af7">
    <w:name w:val="Оглавление Знак"/>
    <w:basedOn w:val="16"/>
    <w:link w:val="af6"/>
    <w:rsid w:val="004A11E8"/>
    <w:rPr>
      <w:rFonts w:ascii="Times New Roman" w:hAnsi="Times New Roman" w:cs="Times New Roman"/>
      <w:b w:val="0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ocuments\&#1053;&#1072;&#1089;&#1090;&#1088;&#1072;&#1080;&#1074;&#1072;&#1077;&#1084;&#1099;&#1077;%20&#1096;&#1072;&#1073;&#1083;&#1086;&#1085;&#1099;%20Office\Norma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1</TotalTime>
  <Pages>7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Гонтаренко</dc:creator>
  <cp:keywords/>
  <dc:description/>
  <cp:lastModifiedBy>Игорь Гонтаренко</cp:lastModifiedBy>
  <cp:revision>3</cp:revision>
  <dcterms:created xsi:type="dcterms:W3CDTF">2023-07-18T12:40:00Z</dcterms:created>
  <dcterms:modified xsi:type="dcterms:W3CDTF">2023-07-18T12:41:00Z</dcterms:modified>
</cp:coreProperties>
</file>